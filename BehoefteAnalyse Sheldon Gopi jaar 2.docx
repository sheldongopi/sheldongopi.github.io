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rsidR="007A68DD" w:rsidRDefault="007A68DD" w14:paraId="55A103E6" w14:textId="77777777"/>
        <w:p w:rsidR="007A68DD" w:rsidP="251EB31B" w:rsidRDefault="00EB4C81" w14:textId="77777777" w14:paraId="7BDA917B">
          <w:pPr>
            <w:rPr>
              <w:rFonts w:eastAsia=""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Pr="00191B4B" w:rsidR="00EB4C81" w:rsidP="00EB4C81" w:rsidRDefault="00EB4C81" w14:paraId="12DD9433" w14:textId="1128B4AB">
                                    <w:pPr>
                                      <w:pStyle w:val="Geenafstand"/>
                                      <w:spacing w:before="40" w:after="40"/>
                                      <w:rPr>
                                        <w:caps/>
                                        <w:color w:val="4472C4" w:themeColor="accent1"/>
                                        <w:sz w:val="28"/>
                                        <w:szCs w:val="28"/>
                                        <w:lang w:val="nl-NL"/>
                                      </w:rPr>
                                    </w:pPr>
                                    <w:r w:rsidRPr="00191B4B">
                                      <w:rPr>
                                        <w:caps/>
                                        <w:color w:val="4472C4" w:themeColor="accent1"/>
                                        <w:sz w:val="28"/>
                                        <w:szCs w:val="28"/>
                                        <w:lang w:val="nl-NL"/>
                                      </w:rPr>
                                      <w:t xml:space="preserve">Project </w:t>
                                    </w:r>
                                    <w:r w:rsidRPr="00191B4B" w:rsidR="00953455">
                                      <w:rPr>
                                        <w:caps/>
                                        <w:color w:val="4472C4" w:themeColor="accent1"/>
                                        <w:sz w:val="28"/>
                                        <w:szCs w:val="28"/>
                                        <w:lang w:val="nl-NL"/>
                                      </w:rPr>
                                      <w:t xml:space="preserve">Javascript </w:t>
                                    </w:r>
                                    <w:r w:rsidRPr="00191B4B" w:rsidR="0021513A">
                                      <w:rPr>
                                        <w:caps/>
                                        <w:color w:val="4472C4" w:themeColor="accent1"/>
                                        <w:sz w:val="28"/>
                                        <w:szCs w:val="28"/>
                                        <w:lang w:val="nl-NL"/>
                                      </w:rPr>
                                      <w:t>Opdracht</w:t>
                                    </w:r>
                                  </w:p>
                                </w:sdtContent>
                              </w:sdt>
                              <w:p w:rsidRPr="00191B4B" w:rsidR="00EB4C81" w:rsidP="00EB4C81" w:rsidRDefault="00EB4C81" w14:paraId="477C3285" w14:textId="254B080A">
                                <w:pPr>
                                  <w:pStyle w:val="Geenafstand"/>
                                  <w:rPr>
                                    <w:rStyle w:val="Subtielebenadrukking"/>
                                    <w:i w:val="0"/>
                                    <w:iCs w:val="0"/>
                                    <w:color w:val="auto"/>
                                    <w:lang w:val="nl-NL"/>
                                  </w:rPr>
                                </w:pPr>
                                <w:r w:rsidRPr="00191B4B">
                                  <w:rPr>
                                    <w:rStyle w:val="Subtielebenadrukking"/>
                                    <w:i w:val="0"/>
                                    <w:iCs w:val="0"/>
                                    <w:color w:val="auto"/>
                                    <w:lang w:val="nl-NL"/>
                                  </w:rPr>
                                  <w:t xml:space="preserve">Team: </w:t>
                                </w:r>
                                <w:sdt>
                                  <w:sdtPr>
                                    <w:rPr>
                                      <w:rStyle w:val="Subtielebenadrukking"/>
                                      <w:i w:val="0"/>
                                      <w:iCs w:val="0"/>
                                      <w:color w:val="auto"/>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0019598E">
                                      <w:rPr>
                                        <w:rStyle w:val="Subtielebenadrukking"/>
                                        <w:i w:val="0"/>
                                        <w:iCs w:val="0"/>
                                        <w:color w:val="auto"/>
                                        <w:lang w:val="nl-NL"/>
                                      </w:rPr>
                                      <w:t>S.Gopi</w:t>
                                    </w:r>
                                  </w:sdtContent>
                                </w:sdt>
                              </w:p>
                              <w:p w:rsidRPr="00222411" w:rsidR="00EB4C81" w:rsidP="00EB4C81" w:rsidRDefault="00EB4C81" w14:paraId="02AAF2E9" w14:textId="77777777">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rsidRPr="00222411" w:rsidR="00EB4C81" w:rsidP="00EB4C81" w:rsidRDefault="00EB4C81" w14:paraId="733578E8" w14:textId="52F680C5">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r w:rsidR="005A3669">
                                  <w:rPr>
                                    <w:rStyle w:val="Subtielebenadrukking"/>
                                    <w:i w:val="0"/>
                                    <w:iCs w:val="0"/>
                                    <w:color w:val="auto"/>
                                    <w:lang w:val="nl-NL"/>
                                  </w:rPr>
                                  <w:t>M.J. van der</w:t>
                                </w:r>
                                <w:r w:rsidR="000B18D9">
                                  <w:rPr>
                                    <w:rStyle w:val="Subtielebenadrukking"/>
                                    <w:i w:val="0"/>
                                    <w:iCs w:val="0"/>
                                    <w:color w:val="auto"/>
                                    <w:lang w:val="nl-NL"/>
                                  </w:rPr>
                                  <w:t xml:space="preserve"> Linde</w:t>
                                </w:r>
                                <w:r w:rsidR="00820B77">
                                  <w:rPr>
                                    <w:rStyle w:val="Subtielebenadrukking"/>
                                    <w:i w:val="0"/>
                                    <w:iCs w:val="0"/>
                                    <w:color w:val="auto"/>
                                    <w:lang w:val="nl-NL"/>
                                  </w:rPr>
                                  <w:t>n</w:t>
                                </w:r>
                              </w:p>
                              <w:p w:rsidRPr="00222411" w:rsidR="00EB4C81" w:rsidP="00EB4C81" w:rsidRDefault="00EB4C81" w14:paraId="656C5930" w14:textId="77777777">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rsidRPr="002132BE" w:rsidR="00EB4C81" w:rsidP="00EB4C81" w:rsidRDefault="00EB4C81" w14:paraId="08A66F6A" w14:textId="3C78980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0B18D9">
                                  <w:rPr>
                                    <w:rStyle w:val="Subtielebenadrukking"/>
                                    <w:i w:val="0"/>
                                    <w:iCs w:val="0"/>
                                    <w:color w:val="auto"/>
                                    <w:lang w:val="nl-NL"/>
                                  </w:rPr>
                                  <w:t>15</w:t>
                                </w:r>
                                <w:r w:rsidR="00953455">
                                  <w:rPr>
                                    <w:rStyle w:val="Subtielebenadrukking"/>
                                    <w:i w:val="0"/>
                                    <w:iCs w:val="0"/>
                                    <w:color w:val="auto"/>
                                    <w:lang w:val="nl-NL"/>
                                  </w:rPr>
                                  <w:t>-</w:t>
                                </w:r>
                                <w:r w:rsidR="000B18D9">
                                  <w:rPr>
                                    <w:rStyle w:val="Subtielebenadrukking"/>
                                    <w:i w:val="0"/>
                                    <w:iCs w:val="0"/>
                                    <w:color w:val="auto"/>
                                    <w:lang w:val="nl-NL"/>
                                  </w:rPr>
                                  <w:t>09</w:t>
                                </w:r>
                                <w:r w:rsidR="00953455">
                                  <w:rPr>
                                    <w:rStyle w:val="Subtielebenadrukking"/>
                                    <w:i w:val="0"/>
                                    <w:iCs w:val="0"/>
                                    <w:color w:val="auto"/>
                                    <w:lang w:val="nl-NL"/>
                                  </w:rPr>
                                  <w:t>-2020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58EA7564">
                  <v:shapetype id="_x0000_t202" coordsize="21600,21600" o:spt="202" path="m,l,21600r21600,l21600,xe" w14:anchorId="4416DCCB">
                    <v:stroke joinstyle="miter"/>
                    <v:path gradientshapeok="t" o:connecttype="rect"/>
                  </v:shapetype>
                  <v:shape id="Text Box 129"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">
                    <v:textbox style="mso-fit-shape-to-text:t" inset="1in,0,86.4pt,0">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Pr="00191B4B" w:rsidR="00EB4C81" w:rsidP="00EB4C81" w:rsidRDefault="00EB4C81" w14:paraId="30636CD5" w14:textId="1128B4AB">
                              <w:pPr>
                                <w:pStyle w:val="Geenafstand"/>
                                <w:spacing w:before="40" w:after="40"/>
                                <w:rPr>
                                  <w:caps/>
                                  <w:color w:val="4472C4" w:themeColor="accent1"/>
                                  <w:sz w:val="28"/>
                                  <w:szCs w:val="28"/>
                                  <w:lang w:val="nl-NL"/>
                                </w:rPr>
                              </w:pPr>
                              <w:r w:rsidRPr="00191B4B">
                                <w:rPr>
                                  <w:caps/>
                                  <w:color w:val="4472C4" w:themeColor="accent1"/>
                                  <w:sz w:val="28"/>
                                  <w:szCs w:val="28"/>
                                  <w:lang w:val="nl-NL"/>
                                </w:rPr>
                                <w:t xml:space="preserve">Project </w:t>
                              </w:r>
                              <w:r w:rsidRPr="00191B4B" w:rsidR="00953455">
                                <w:rPr>
                                  <w:caps/>
                                  <w:color w:val="4472C4" w:themeColor="accent1"/>
                                  <w:sz w:val="28"/>
                                  <w:szCs w:val="28"/>
                                  <w:lang w:val="nl-NL"/>
                                </w:rPr>
                                <w:t xml:space="preserve">Javascript </w:t>
                              </w:r>
                              <w:r w:rsidRPr="00191B4B" w:rsidR="0021513A">
                                <w:rPr>
                                  <w:caps/>
                                  <w:color w:val="4472C4" w:themeColor="accent1"/>
                                  <w:sz w:val="28"/>
                                  <w:szCs w:val="28"/>
                                  <w:lang w:val="nl-NL"/>
                                </w:rPr>
                                <w:t>Opdracht</w:t>
                              </w:r>
                            </w:p>
                          </w:sdtContent>
                        </w:sdt>
                        <w:p w:rsidRPr="00191B4B" w:rsidR="00EB4C81" w:rsidP="00EB4C81" w:rsidRDefault="00EB4C81" w14:paraId="4AC5B52F" w14:textId="254B080A">
                          <w:pPr>
                            <w:pStyle w:val="Geenafstand"/>
                            <w:rPr>
                              <w:rStyle w:val="Subtielebenadrukking"/>
                              <w:i w:val="0"/>
                              <w:iCs w:val="0"/>
                              <w:color w:val="auto"/>
                              <w:lang w:val="nl-NL"/>
                            </w:rPr>
                          </w:pPr>
                          <w:r w:rsidRPr="00191B4B">
                            <w:rPr>
                              <w:rStyle w:val="Subtielebenadrukking"/>
                              <w:i w:val="0"/>
                              <w:iCs w:val="0"/>
                              <w:color w:val="auto"/>
                              <w:lang w:val="nl-NL"/>
                            </w:rPr>
                            <w:t xml:space="preserve">Team: </w:t>
                          </w:r>
                          <w:sdt>
                            <w:sdtPr>
                              <w:rPr>
                                <w:rStyle w:val="Subtielebenadrukking"/>
                                <w:i w:val="0"/>
                                <w:iCs w:val="0"/>
                                <w:color w:val="auto"/>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0019598E">
                                <w:rPr>
                                  <w:rStyle w:val="Subtielebenadrukking"/>
                                  <w:i w:val="0"/>
                                  <w:iCs w:val="0"/>
                                  <w:color w:val="auto"/>
                                  <w:lang w:val="nl-NL"/>
                                </w:rPr>
                                <w:t>S.Gopi</w:t>
                              </w:r>
                            </w:sdtContent>
                          </w:sdt>
                        </w:p>
                        <w:p w:rsidRPr="00222411" w:rsidR="00EB4C81" w:rsidP="00EB4C81" w:rsidRDefault="00EB4C81" w14:paraId="6E9DA301" w14:textId="77777777">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2020</w:t>
                          </w:r>
                        </w:p>
                        <w:p w:rsidRPr="00222411" w:rsidR="00EB4C81" w:rsidP="00EB4C81" w:rsidRDefault="00EB4C81" w14:paraId="455E6AD0" w14:textId="52F680C5">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r w:rsidR="005A3669">
                            <w:rPr>
                              <w:rStyle w:val="Subtielebenadrukking"/>
                              <w:i w:val="0"/>
                              <w:iCs w:val="0"/>
                              <w:color w:val="auto"/>
                              <w:lang w:val="nl-NL"/>
                            </w:rPr>
                            <w:t>M.J. van der</w:t>
                          </w:r>
                          <w:r w:rsidR="000B18D9">
                            <w:rPr>
                              <w:rStyle w:val="Subtielebenadrukking"/>
                              <w:i w:val="0"/>
                              <w:iCs w:val="0"/>
                              <w:color w:val="auto"/>
                              <w:lang w:val="nl-NL"/>
                            </w:rPr>
                            <w:t xml:space="preserve"> Linde</w:t>
                          </w:r>
                          <w:r w:rsidR="00820B77">
                            <w:rPr>
                              <w:rStyle w:val="Subtielebenadrukking"/>
                              <w:i w:val="0"/>
                              <w:iCs w:val="0"/>
                              <w:color w:val="auto"/>
                              <w:lang w:val="nl-NL"/>
                            </w:rPr>
                            <w:t>n</w:t>
                          </w:r>
                        </w:p>
                        <w:p w:rsidRPr="00222411" w:rsidR="00EB4C81" w:rsidP="00EB4C81" w:rsidRDefault="00EB4C81" w14:paraId="2E53CB36" w14:textId="77777777">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rsidRPr="002132BE" w:rsidR="00EB4C81" w:rsidP="00EB4C81" w:rsidRDefault="00EB4C81" w14:paraId="5B9E6A3D" w14:textId="3C78980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0B18D9">
                            <w:rPr>
                              <w:rStyle w:val="Subtielebenadrukking"/>
                              <w:i w:val="0"/>
                              <w:iCs w:val="0"/>
                              <w:color w:val="auto"/>
                              <w:lang w:val="nl-NL"/>
                            </w:rPr>
                            <w:t>15</w:t>
                          </w:r>
                          <w:r w:rsidR="00953455">
                            <w:rPr>
                              <w:rStyle w:val="Subtielebenadrukking"/>
                              <w:i w:val="0"/>
                              <w:iCs w:val="0"/>
                              <w:color w:val="auto"/>
                              <w:lang w:val="nl-NL"/>
                            </w:rPr>
                            <w:t>-</w:t>
                          </w:r>
                          <w:r w:rsidR="000B18D9">
                            <w:rPr>
                              <w:rStyle w:val="Subtielebenadrukking"/>
                              <w:i w:val="0"/>
                              <w:iCs w:val="0"/>
                              <w:color w:val="auto"/>
                              <w:lang w:val="nl-NL"/>
                            </w:rPr>
                            <w:t>09</w:t>
                          </w:r>
                          <w:r w:rsidR="00953455">
                            <w:rPr>
                              <w:rStyle w:val="Subtielebenadrukking"/>
                              <w:i w:val="0"/>
                              <w:iCs w:val="0"/>
                              <w:color w:val="auto"/>
                              <w:lang w:val="nl-NL"/>
                            </w:rPr>
                            <w:t>-2020</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A68DD" w:rsidRDefault="00397280" w14:paraId="31131D89" w14:textId="7777777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w14:anchorId="2EDC8DF0">
                  <v:group id="Group 125"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spid="_x0000_s1027" w14:anchorId="5F13A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style="position:absolute;width:55575;height:54044;visibility:visible;mso-wrap-style:square;v-text-anchor:bottom" coordsize="720,700" o:spid="_x0000_s1028"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7A68DD" w:rsidRDefault="002A74F6" w14:paraId="21142FC2" w14:textId="7777777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style="position:absolute;left:8763;top:47697;width:46850;height:5099;visibility:visible;mso-wrap-style:square;v-text-anchor:bottom" coordsize="607,66" o:spid="_x0000_s1029"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68DD" w:rsidRDefault="00397280" w14:paraId="30324A12" w14:textId="77777777">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w14:anchorId="1BF821AE">
                  <v:shape id="Text Box 128"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w14:anchorId="3F3B8A63">
                    <v:textbox style="mso-fit-shape-to-text:t" inset="1in,0,86.4pt,0">
                      <w:txbxContent>
                        <w:p w:rsidR="007A68DD" w:rsidRDefault="002A74F6" w14:paraId="08F6FA41" w14:textId="77777777">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rsidR="007A68DD" w:rsidRDefault="00F54C8A" w14:paraId="6CDB0E94" w14:textId="77777777">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2A7A26B7">
                  <v:rect id="Rectangle 1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4472c4 [3204]" stroked="f" strokeweight="1pt" w14:anchorId="20EC9C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rsidR="007A68DD" w:rsidRDefault="00F54C8A" w14:paraId="42B71CCD" w14:textId="77777777">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v:textbox>
                    <w10:wrap anchorx="margin" anchory="page"/>
                  </v:rect>
                </w:pict>
              </mc:Fallback>
            </mc:AlternateContent>
          </w:r>
          <w:r w:rsidRPr="251EB31B" w:rsidR="007A68DD">
            <w:rPr>
              <w:rFonts w:eastAsia="" w:eastAsiaTheme="minorEastAsia"/>
              <w:color w:val="595959" w:themeColor="text1" w:themeTint="A6"/>
              <w:sz w:val="28"/>
              <w:szCs w:val="28"/>
              <w:lang w:val="en-US"/>
            </w:rPr>
            <w:br w:type="page"/>
          </w:r>
        </w:p>
      </w:sdtContent>
    </w:sdt>
    <w:bookmarkStart w:name="_Toc45091997" w:displacedByCustomXml="next" w:id="0"/>
    <w:sdt>
      <w:sdtPr>
        <w:rPr>
          <w:rFonts w:asciiTheme="minorHAnsi" w:hAnsiTheme="minorHAnsi" w:eastAsiaTheme="minorHAnsi" w:cstheme="minorBidi"/>
          <w:color w:val="auto"/>
          <w:sz w:val="22"/>
          <w:szCs w:val="22"/>
        </w:rPr>
        <w:id w:val="2123725344"/>
        <w:docPartObj>
          <w:docPartGallery w:val="Table of Contents"/>
          <w:docPartUnique/>
        </w:docPartObj>
      </w:sdtPr>
      <w:sdtEndPr>
        <w:rPr>
          <w:b/>
          <w:bCs/>
        </w:rPr>
      </w:sdtEndPr>
      <w:sdtContent>
        <w:p w:rsidR="00F54C8A" w:rsidP="00EB4C81" w:rsidRDefault="00F54C8A" w14:paraId="583704E6" w14:textId="77777777">
          <w:pPr>
            <w:pStyle w:val="Kop1"/>
            <w:numPr>
              <w:ilvl w:val="0"/>
              <w:numId w:val="0"/>
            </w:numPr>
            <w:ind w:left="432" w:hanging="432"/>
          </w:pPr>
          <w:r>
            <w:t>Inhoud</w:t>
          </w:r>
          <w:bookmarkEnd w:id="0"/>
        </w:p>
        <w:p w:rsidR="00EB4C81" w:rsidRDefault="00F54C8A" w14:paraId="51C3C864" w14:textId="77777777">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history="1" w:anchor="_Toc45091997">
            <w:r w:rsidRPr="005C5580" w:rsidR="00EB4C81">
              <w:rPr>
                <w:rStyle w:val="Hyperlink"/>
                <w:noProof/>
              </w:rPr>
              <w:t>Inhoud</w:t>
            </w:r>
            <w:r w:rsidR="00EB4C81">
              <w:rPr>
                <w:noProof/>
                <w:webHidden/>
              </w:rPr>
              <w:tab/>
            </w:r>
            <w:r w:rsidR="00EB4C81">
              <w:rPr>
                <w:noProof/>
                <w:webHidden/>
              </w:rPr>
              <w:fldChar w:fldCharType="begin"/>
            </w:r>
            <w:r w:rsidR="00EB4C81">
              <w:rPr>
                <w:noProof/>
                <w:webHidden/>
              </w:rPr>
              <w:instrText xml:space="preserve"> PAGEREF _Toc45091997 \h </w:instrText>
            </w:r>
            <w:r w:rsidR="00EB4C81">
              <w:rPr>
                <w:noProof/>
                <w:webHidden/>
              </w:rPr>
            </w:r>
            <w:r w:rsidR="00EB4C81">
              <w:rPr>
                <w:noProof/>
                <w:webHidden/>
              </w:rPr>
              <w:fldChar w:fldCharType="separate"/>
            </w:r>
            <w:r w:rsidR="00953455">
              <w:rPr>
                <w:noProof/>
                <w:webHidden/>
              </w:rPr>
              <w:t>1</w:t>
            </w:r>
            <w:r w:rsidR="00EB4C81">
              <w:rPr>
                <w:noProof/>
                <w:webHidden/>
              </w:rPr>
              <w:fldChar w:fldCharType="end"/>
            </w:r>
          </w:hyperlink>
        </w:p>
        <w:p w:rsidR="00EB4C81" w:rsidRDefault="00397280" w14:paraId="5EEB8030" w14:textId="77777777">
          <w:pPr>
            <w:pStyle w:val="Inhopg1"/>
            <w:tabs>
              <w:tab w:val="left" w:pos="440"/>
              <w:tab w:val="right" w:leader="dot" w:pos="9016"/>
            </w:tabs>
            <w:rPr>
              <w:rFonts w:eastAsiaTheme="minorEastAsia"/>
              <w:noProof/>
              <w:lang w:eastAsia="nl-NL"/>
            </w:rPr>
          </w:pPr>
          <w:hyperlink w:history="1" w:anchor="_Toc45091998">
            <w:r w:rsidRPr="005C5580" w:rsidR="00EB4C81">
              <w:rPr>
                <w:rStyle w:val="Hyperlink"/>
                <w:noProof/>
              </w:rPr>
              <w:t>1</w:t>
            </w:r>
            <w:r w:rsidR="00EB4C81">
              <w:rPr>
                <w:rFonts w:eastAsiaTheme="minorEastAsia"/>
                <w:noProof/>
                <w:lang w:eastAsia="nl-NL"/>
              </w:rPr>
              <w:tab/>
            </w:r>
            <w:r w:rsidRPr="005C5580" w:rsidR="00EB4C81">
              <w:rPr>
                <w:rStyle w:val="Hyperlink"/>
                <w:noProof/>
              </w:rPr>
              <w:t>Inleiding</w:t>
            </w:r>
            <w:r w:rsidR="00EB4C81">
              <w:rPr>
                <w:noProof/>
                <w:webHidden/>
              </w:rPr>
              <w:tab/>
            </w:r>
            <w:r w:rsidR="00EB4C81">
              <w:rPr>
                <w:noProof/>
                <w:webHidden/>
              </w:rPr>
              <w:fldChar w:fldCharType="begin"/>
            </w:r>
            <w:r w:rsidR="00EB4C81">
              <w:rPr>
                <w:noProof/>
                <w:webHidden/>
              </w:rPr>
              <w:instrText xml:space="preserve"> PAGEREF _Toc45091998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rsidR="00EB4C81" w:rsidRDefault="00397280" w14:paraId="0BA1A5CE" w14:textId="77777777">
          <w:pPr>
            <w:pStyle w:val="Inhopg1"/>
            <w:tabs>
              <w:tab w:val="left" w:pos="440"/>
              <w:tab w:val="right" w:leader="dot" w:pos="9016"/>
            </w:tabs>
            <w:rPr>
              <w:rFonts w:eastAsiaTheme="minorEastAsia"/>
              <w:noProof/>
              <w:lang w:eastAsia="nl-NL"/>
            </w:rPr>
          </w:pPr>
          <w:hyperlink w:history="1" w:anchor="_Toc45091999">
            <w:r w:rsidRPr="005C5580" w:rsidR="00EB4C81">
              <w:rPr>
                <w:rStyle w:val="Hyperlink"/>
                <w:noProof/>
              </w:rPr>
              <w:t>2</w:t>
            </w:r>
            <w:r w:rsidR="00EB4C81">
              <w:rPr>
                <w:rFonts w:eastAsiaTheme="minorEastAsia"/>
                <w:noProof/>
                <w:lang w:eastAsia="nl-NL"/>
              </w:rPr>
              <w:tab/>
            </w:r>
            <w:r w:rsidRPr="005C5580" w:rsidR="00EB4C81">
              <w:rPr>
                <w:rStyle w:val="Hyperlink"/>
                <w:noProof/>
              </w:rPr>
              <w:t>Missie van de klant</w:t>
            </w:r>
            <w:r w:rsidR="00EB4C81">
              <w:rPr>
                <w:noProof/>
                <w:webHidden/>
              </w:rPr>
              <w:tab/>
            </w:r>
            <w:r w:rsidR="00EB4C81">
              <w:rPr>
                <w:noProof/>
                <w:webHidden/>
              </w:rPr>
              <w:fldChar w:fldCharType="begin"/>
            </w:r>
            <w:r w:rsidR="00EB4C81">
              <w:rPr>
                <w:noProof/>
                <w:webHidden/>
              </w:rPr>
              <w:instrText xml:space="preserve"> PAGEREF _Toc45091999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rsidR="00EB4C81" w:rsidRDefault="00397280" w14:paraId="536286AF" w14:textId="77777777">
          <w:pPr>
            <w:pStyle w:val="Inhopg1"/>
            <w:tabs>
              <w:tab w:val="left" w:pos="440"/>
              <w:tab w:val="right" w:leader="dot" w:pos="9016"/>
            </w:tabs>
            <w:rPr>
              <w:rFonts w:eastAsiaTheme="minorEastAsia"/>
              <w:noProof/>
              <w:lang w:eastAsia="nl-NL"/>
            </w:rPr>
          </w:pPr>
          <w:hyperlink w:history="1" w:anchor="_Toc45092000">
            <w:r w:rsidRPr="005C5580" w:rsidR="00EB4C81">
              <w:rPr>
                <w:rStyle w:val="Hyperlink"/>
                <w:noProof/>
              </w:rPr>
              <w:t>3</w:t>
            </w:r>
            <w:r w:rsidR="00EB4C81">
              <w:rPr>
                <w:rFonts w:eastAsiaTheme="minorEastAsia"/>
                <w:noProof/>
                <w:lang w:eastAsia="nl-NL"/>
              </w:rPr>
              <w:tab/>
            </w:r>
            <w:r w:rsidRPr="005C5580" w:rsidR="00EB4C81">
              <w:rPr>
                <w:rStyle w:val="Hyperlink"/>
                <w:noProof/>
              </w:rPr>
              <w:t>Huidige situatie</w:t>
            </w:r>
            <w:r w:rsidR="00EB4C81">
              <w:rPr>
                <w:noProof/>
                <w:webHidden/>
              </w:rPr>
              <w:tab/>
            </w:r>
            <w:r w:rsidR="00EB4C81">
              <w:rPr>
                <w:noProof/>
                <w:webHidden/>
              </w:rPr>
              <w:fldChar w:fldCharType="begin"/>
            </w:r>
            <w:r w:rsidR="00EB4C81">
              <w:rPr>
                <w:noProof/>
                <w:webHidden/>
              </w:rPr>
              <w:instrText xml:space="preserve"> PAGEREF _Toc45092000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rsidR="00EB4C81" w:rsidRDefault="00397280" w14:paraId="05D5BFEB" w14:textId="77777777">
          <w:pPr>
            <w:pStyle w:val="Inhopg1"/>
            <w:tabs>
              <w:tab w:val="left" w:pos="440"/>
              <w:tab w:val="right" w:leader="dot" w:pos="9016"/>
            </w:tabs>
            <w:rPr>
              <w:rFonts w:eastAsiaTheme="minorEastAsia"/>
              <w:noProof/>
              <w:lang w:eastAsia="nl-NL"/>
            </w:rPr>
          </w:pPr>
          <w:hyperlink w:history="1" w:anchor="_Toc45092001">
            <w:r w:rsidRPr="005C5580" w:rsidR="00EB4C81">
              <w:rPr>
                <w:rStyle w:val="Hyperlink"/>
                <w:noProof/>
              </w:rPr>
              <w:t>4</w:t>
            </w:r>
            <w:r w:rsidR="00EB4C81">
              <w:rPr>
                <w:rFonts w:eastAsiaTheme="minorEastAsia"/>
                <w:noProof/>
                <w:lang w:eastAsia="nl-NL"/>
              </w:rPr>
              <w:tab/>
            </w:r>
            <w:r w:rsidRPr="005C5580" w:rsidR="00EB4C81">
              <w:rPr>
                <w:rStyle w:val="Hyperlink"/>
                <w:noProof/>
              </w:rPr>
              <w:t>Gewenste situatie</w:t>
            </w:r>
            <w:r w:rsidR="00EB4C81">
              <w:rPr>
                <w:noProof/>
                <w:webHidden/>
              </w:rPr>
              <w:tab/>
            </w:r>
            <w:r w:rsidR="00EB4C81">
              <w:rPr>
                <w:noProof/>
                <w:webHidden/>
              </w:rPr>
              <w:fldChar w:fldCharType="begin"/>
            </w:r>
            <w:r w:rsidR="00EB4C81">
              <w:rPr>
                <w:noProof/>
                <w:webHidden/>
              </w:rPr>
              <w:instrText xml:space="preserve"> PAGEREF _Toc45092001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rsidR="00EB4C81" w:rsidRDefault="00397280" w14:paraId="743053C3" w14:textId="77777777">
          <w:pPr>
            <w:pStyle w:val="Inhopg1"/>
            <w:tabs>
              <w:tab w:val="left" w:pos="440"/>
              <w:tab w:val="right" w:leader="dot" w:pos="9016"/>
            </w:tabs>
            <w:rPr>
              <w:rFonts w:eastAsiaTheme="minorEastAsia"/>
              <w:noProof/>
              <w:lang w:eastAsia="nl-NL"/>
            </w:rPr>
          </w:pPr>
          <w:hyperlink w:history="1" w:anchor="_Toc45092002">
            <w:r w:rsidRPr="005C5580" w:rsidR="00EB4C81">
              <w:rPr>
                <w:rStyle w:val="Hyperlink"/>
                <w:noProof/>
              </w:rPr>
              <w:t>5</w:t>
            </w:r>
            <w:r w:rsidR="00EB4C81">
              <w:rPr>
                <w:rFonts w:eastAsiaTheme="minorEastAsia"/>
                <w:noProof/>
                <w:lang w:eastAsia="nl-NL"/>
              </w:rPr>
              <w:tab/>
            </w:r>
            <w:r w:rsidRPr="005C5580" w:rsidR="00EB4C81">
              <w:rPr>
                <w:rStyle w:val="Hyperlink"/>
                <w:noProof/>
              </w:rPr>
              <w:t>Het product</w:t>
            </w:r>
            <w:r w:rsidR="00EB4C81">
              <w:rPr>
                <w:noProof/>
                <w:webHidden/>
              </w:rPr>
              <w:tab/>
            </w:r>
            <w:r w:rsidR="00EB4C81">
              <w:rPr>
                <w:noProof/>
                <w:webHidden/>
              </w:rPr>
              <w:fldChar w:fldCharType="begin"/>
            </w:r>
            <w:r w:rsidR="00EB4C81">
              <w:rPr>
                <w:noProof/>
                <w:webHidden/>
              </w:rPr>
              <w:instrText xml:space="preserve"> PAGEREF _Toc45092002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rsidR="00EB4C81" w:rsidRDefault="00397280" w14:paraId="7D0A6549" w14:textId="77777777">
          <w:pPr>
            <w:pStyle w:val="Inhopg2"/>
            <w:tabs>
              <w:tab w:val="left" w:pos="880"/>
              <w:tab w:val="right" w:leader="dot" w:pos="9016"/>
            </w:tabs>
            <w:rPr>
              <w:rFonts w:eastAsiaTheme="minorEastAsia"/>
              <w:noProof/>
              <w:lang w:eastAsia="nl-NL"/>
            </w:rPr>
          </w:pPr>
          <w:hyperlink w:history="1" w:anchor="_Toc45092003">
            <w:r w:rsidRPr="005C5580" w:rsidR="00EB4C81">
              <w:rPr>
                <w:rStyle w:val="Hyperlink"/>
                <w:noProof/>
              </w:rPr>
              <w:t>5.1</w:t>
            </w:r>
            <w:r w:rsidR="00EB4C81">
              <w:rPr>
                <w:rFonts w:eastAsiaTheme="minorEastAsia"/>
                <w:noProof/>
                <w:lang w:eastAsia="nl-NL"/>
              </w:rPr>
              <w:tab/>
            </w:r>
            <w:r w:rsidRPr="005C5580" w:rsidR="00EB4C81">
              <w:rPr>
                <w:rStyle w:val="Hyperlink"/>
                <w:noProof/>
              </w:rPr>
              <w:t>Product eisen</w:t>
            </w:r>
            <w:r w:rsidR="00EB4C81">
              <w:rPr>
                <w:noProof/>
                <w:webHidden/>
              </w:rPr>
              <w:tab/>
            </w:r>
            <w:r w:rsidR="00EB4C81">
              <w:rPr>
                <w:noProof/>
                <w:webHidden/>
              </w:rPr>
              <w:fldChar w:fldCharType="begin"/>
            </w:r>
            <w:r w:rsidR="00EB4C81">
              <w:rPr>
                <w:noProof/>
                <w:webHidden/>
              </w:rPr>
              <w:instrText xml:space="preserve"> PAGEREF _Toc45092003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rsidR="00EB4C81" w:rsidRDefault="00397280" w14:paraId="12DC8EB1" w14:textId="77777777">
          <w:pPr>
            <w:pStyle w:val="Inhopg1"/>
            <w:tabs>
              <w:tab w:val="left" w:pos="440"/>
              <w:tab w:val="right" w:leader="dot" w:pos="9016"/>
            </w:tabs>
            <w:rPr>
              <w:rFonts w:eastAsiaTheme="minorEastAsia"/>
              <w:noProof/>
              <w:lang w:eastAsia="nl-NL"/>
            </w:rPr>
          </w:pPr>
          <w:hyperlink w:history="1" w:anchor="_Toc45092004">
            <w:r w:rsidRPr="005C5580" w:rsidR="00EB4C81">
              <w:rPr>
                <w:rStyle w:val="Hyperlink"/>
                <w:noProof/>
              </w:rPr>
              <w:t>6</w:t>
            </w:r>
            <w:r w:rsidR="00EB4C81">
              <w:rPr>
                <w:rFonts w:eastAsiaTheme="minorEastAsia"/>
                <w:noProof/>
                <w:lang w:eastAsia="nl-NL"/>
              </w:rPr>
              <w:tab/>
            </w:r>
            <w:r w:rsidRPr="005C5580" w:rsidR="00EB4C81">
              <w:rPr>
                <w:rStyle w:val="Hyperlink"/>
                <w:noProof/>
              </w:rPr>
              <w:t>Doelgroep(en)</w:t>
            </w:r>
            <w:r w:rsidR="00EB4C81">
              <w:rPr>
                <w:noProof/>
                <w:webHidden/>
              </w:rPr>
              <w:tab/>
            </w:r>
            <w:r w:rsidR="00EB4C81">
              <w:rPr>
                <w:noProof/>
                <w:webHidden/>
              </w:rPr>
              <w:fldChar w:fldCharType="begin"/>
            </w:r>
            <w:r w:rsidR="00EB4C81">
              <w:rPr>
                <w:noProof/>
                <w:webHidden/>
              </w:rPr>
              <w:instrText xml:space="preserve"> PAGEREF _Toc45092004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rsidR="00EB4C81" w:rsidRDefault="00397280" w14:paraId="325AE8CE" w14:textId="77777777">
          <w:pPr>
            <w:pStyle w:val="Inhopg1"/>
            <w:tabs>
              <w:tab w:val="left" w:pos="440"/>
              <w:tab w:val="right" w:leader="dot" w:pos="9016"/>
            </w:tabs>
            <w:rPr>
              <w:rFonts w:eastAsiaTheme="minorEastAsia"/>
              <w:noProof/>
              <w:lang w:eastAsia="nl-NL"/>
            </w:rPr>
          </w:pPr>
          <w:hyperlink w:history="1" w:anchor="_Toc45092005">
            <w:r w:rsidRPr="005C5580" w:rsidR="00EB4C81">
              <w:rPr>
                <w:rStyle w:val="Hyperlink"/>
                <w:noProof/>
              </w:rPr>
              <w:t>7</w:t>
            </w:r>
            <w:r w:rsidR="00EB4C81">
              <w:rPr>
                <w:rFonts w:eastAsiaTheme="minorEastAsia"/>
                <w:noProof/>
                <w:lang w:eastAsia="nl-NL"/>
              </w:rPr>
              <w:tab/>
            </w:r>
            <w:r w:rsidRPr="005C5580" w:rsidR="00EB4C81">
              <w:rPr>
                <w:rStyle w:val="Hyperlink"/>
                <w:noProof/>
              </w:rPr>
              <w:t>Projectdoelstelling(en)</w:t>
            </w:r>
            <w:r w:rsidR="00EB4C81">
              <w:rPr>
                <w:noProof/>
                <w:webHidden/>
              </w:rPr>
              <w:tab/>
            </w:r>
            <w:r w:rsidR="00EB4C81">
              <w:rPr>
                <w:noProof/>
                <w:webHidden/>
              </w:rPr>
              <w:fldChar w:fldCharType="begin"/>
            </w:r>
            <w:r w:rsidR="00EB4C81">
              <w:rPr>
                <w:noProof/>
                <w:webHidden/>
              </w:rPr>
              <w:instrText xml:space="preserve"> PAGEREF _Toc45092005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rsidR="00EB4C81" w:rsidRDefault="00397280" w14:paraId="64A1EBC5" w14:textId="77777777">
          <w:pPr>
            <w:pStyle w:val="Inhopg1"/>
            <w:tabs>
              <w:tab w:val="left" w:pos="440"/>
              <w:tab w:val="right" w:leader="dot" w:pos="9016"/>
            </w:tabs>
            <w:rPr>
              <w:rFonts w:eastAsiaTheme="minorEastAsia"/>
              <w:noProof/>
              <w:lang w:eastAsia="nl-NL"/>
            </w:rPr>
          </w:pPr>
          <w:hyperlink w:history="1" w:anchor="_Toc45092006">
            <w:r w:rsidRPr="005C5580" w:rsidR="00EB4C81">
              <w:rPr>
                <w:rStyle w:val="Hyperlink"/>
                <w:noProof/>
              </w:rPr>
              <w:t>8</w:t>
            </w:r>
            <w:r w:rsidR="00EB4C81">
              <w:rPr>
                <w:rFonts w:eastAsiaTheme="minorEastAsia"/>
                <w:noProof/>
                <w:lang w:eastAsia="nl-NL"/>
              </w:rPr>
              <w:tab/>
            </w:r>
            <w:r w:rsidRPr="005C5580" w:rsidR="00EB4C81">
              <w:rPr>
                <w:rStyle w:val="Hyperlink"/>
                <w:noProof/>
              </w:rPr>
              <w:t>Bijlage: Uitwerking Interview Klant</w:t>
            </w:r>
            <w:r w:rsidR="00EB4C81">
              <w:rPr>
                <w:noProof/>
                <w:webHidden/>
              </w:rPr>
              <w:tab/>
            </w:r>
            <w:r w:rsidR="00EB4C81">
              <w:rPr>
                <w:noProof/>
                <w:webHidden/>
              </w:rPr>
              <w:fldChar w:fldCharType="begin"/>
            </w:r>
            <w:r w:rsidR="00EB4C81">
              <w:rPr>
                <w:noProof/>
                <w:webHidden/>
              </w:rPr>
              <w:instrText xml:space="preserve"> PAGEREF _Toc45092006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rsidR="00F54C8A" w:rsidRDefault="00F54C8A" w14:paraId="32DEC29A" w14:textId="77777777">
          <w:r>
            <w:rPr>
              <w:b/>
              <w:bCs/>
            </w:rPr>
            <w:fldChar w:fldCharType="end"/>
          </w:r>
        </w:p>
      </w:sdtContent>
    </w:sdt>
    <w:p w:rsidR="007A68DD" w:rsidRDefault="007A68DD" w14:paraId="26DC6636" w14:textId="77777777">
      <w:pPr>
        <w:rPr>
          <w:rFonts w:asciiTheme="majorHAnsi" w:hAnsiTheme="majorHAnsi" w:eastAsiaTheme="majorEastAsia" w:cstheme="majorBidi"/>
          <w:color w:val="2F5496" w:themeColor="accent1" w:themeShade="BF"/>
          <w:sz w:val="32"/>
          <w:szCs w:val="32"/>
        </w:rPr>
      </w:pPr>
      <w:r>
        <w:br w:type="page"/>
      </w:r>
    </w:p>
    <w:p w:rsidR="00F54C8A" w:rsidP="00820376" w:rsidRDefault="00F54C8A" w14:paraId="7049FE68" w14:textId="2648EAAC">
      <w:pPr>
        <w:pStyle w:val="Kop1"/>
        <w:rPr/>
      </w:pPr>
      <w:bookmarkStart w:name="_Toc45091998" w:id="1"/>
      <w:r w:rsidR="00F54C8A">
        <w:rPr/>
        <w:t>Inleiding</w:t>
      </w:r>
      <w:bookmarkEnd w:id="1"/>
    </w:p>
    <w:p w:rsidR="00306A0F" w:rsidP="00F80EA9" w:rsidRDefault="007966D3" w14:paraId="38DAD765" w14:textId="28DE4D56">
      <w:pPr>
        <w:pStyle w:val="Geenafstand"/>
        <w:rPr>
          <w:lang w:val="nl-NL"/>
        </w:rPr>
      </w:pPr>
      <w:r w:rsidRPr="00F80EA9">
        <w:rPr>
          <w:lang w:val="nl-NL"/>
        </w:rPr>
        <w:t xml:space="preserve">Onze leraar meneer van der Linden </w:t>
      </w:r>
      <w:r w:rsidRPr="00F80EA9" w:rsidR="001D722B">
        <w:rPr>
          <w:lang w:val="nl-NL"/>
        </w:rPr>
        <w:t xml:space="preserve">heeft </w:t>
      </w:r>
      <w:r w:rsidRPr="00F80EA9" w:rsidR="00F67586">
        <w:rPr>
          <w:lang w:val="nl-NL"/>
        </w:rPr>
        <w:t>de klas een individuele opdracht gegeven over het ontwikkelen van een functione</w:t>
      </w:r>
      <w:r w:rsidR="00306A0F">
        <w:rPr>
          <w:lang w:val="nl-NL"/>
        </w:rPr>
        <w:t>el</w:t>
      </w:r>
      <w:r w:rsidRPr="00F80EA9" w:rsidR="00F67586">
        <w:rPr>
          <w:lang w:val="nl-NL"/>
        </w:rPr>
        <w:t xml:space="preserve"> 4 op een rij spel of een functione</w:t>
      </w:r>
      <w:r w:rsidRPr="00F80EA9" w:rsidR="00F80EA9">
        <w:rPr>
          <w:lang w:val="nl-NL"/>
        </w:rPr>
        <w:t>el w</w:t>
      </w:r>
      <w:r w:rsidR="00F80EA9">
        <w:rPr>
          <w:lang w:val="nl-NL"/>
        </w:rPr>
        <w:t>iskunde toets opdracht.</w:t>
      </w:r>
    </w:p>
    <w:p w:rsidR="006B6D32" w:rsidP="00F80EA9" w:rsidRDefault="00474306" w14:paraId="7349B3FB" w14:textId="51F2CEB8">
      <w:pPr>
        <w:pStyle w:val="Geenafstand"/>
        <w:rPr>
          <w:lang w:val="nl-NL"/>
        </w:rPr>
      </w:pPr>
      <w:r w:rsidRPr="00474306">
        <w:rPr>
          <w:lang w:val="nl-NL"/>
        </w:rPr>
        <w:t xml:space="preserve">Met dit document wordt de missie van de </w:t>
      </w:r>
      <w:r>
        <w:rPr>
          <w:lang w:val="nl-NL"/>
        </w:rPr>
        <w:t>docent</w:t>
      </w:r>
      <w:r w:rsidRPr="00474306">
        <w:rPr>
          <w:lang w:val="nl-NL"/>
        </w:rPr>
        <w:t xml:space="preserve"> geschetst de huidige en gewenste situatie. Ook proberen we zo goed mogelijk het product met de product eisen te beschrijven</w:t>
      </w:r>
    </w:p>
    <w:p w:rsidR="00CF4624" w:rsidP="00F80EA9" w:rsidRDefault="00CF4624" w14:paraId="6AF1575C" w14:textId="47B1618D">
      <w:pPr>
        <w:pStyle w:val="Geenafstand"/>
        <w:rPr>
          <w:lang w:val="nl-NL"/>
        </w:rPr>
      </w:pPr>
    </w:p>
    <w:p w:rsidR="00CF4624" w:rsidP="00CF4624" w:rsidRDefault="00CF4624" w14:paraId="218578BA" w14:textId="2688B383">
      <w:r>
        <w:t>Dit document vormt de basis van de start van het bouwen van de opdracht, mocht er aan de hand van dit document nog aanvullingen zijn of onduidelijkheden dan zien we de reactie tegemoet zodat beide partijen weten waar ze aan toe zijn voorafgaande van het ontwikkelen van deze opdracht.</w:t>
      </w:r>
    </w:p>
    <w:p w:rsidRPr="00474306" w:rsidR="00CF4624" w:rsidP="00F80EA9" w:rsidRDefault="00CF4624" w14:paraId="7AF8453F" w14:textId="77777777">
      <w:pPr>
        <w:pStyle w:val="Geenafstand"/>
        <w:rPr>
          <w:lang w:val="nl-NL"/>
        </w:rPr>
      </w:pPr>
    </w:p>
    <w:p w:rsidRPr="00F80EA9" w:rsidR="00820376" w:rsidP="00F80EA9" w:rsidRDefault="00820376" w14:paraId="565F9DAD" w14:textId="6288E58A">
      <w:pPr>
        <w:pStyle w:val="Geenafstand"/>
        <w:rPr>
          <w:lang w:val="nl-NL"/>
        </w:rPr>
      </w:pPr>
      <w:r w:rsidRPr="00F80EA9">
        <w:rPr>
          <w:lang w:val="nl-NL"/>
        </w:rPr>
        <w:br w:type="page"/>
      </w:r>
    </w:p>
    <w:p w:rsidR="00A257DF" w:rsidP="00222411" w:rsidRDefault="00A257DF" w14:paraId="61B1BEFC" w14:textId="412B83BB">
      <w:pPr>
        <w:pStyle w:val="Kop1"/>
        <w:rPr/>
      </w:pPr>
      <w:bookmarkStart w:name="_Toc45091999" w:id="2"/>
      <w:r w:rsidR="00A257DF">
        <w:rPr/>
        <w:t xml:space="preserve">Missie van de </w:t>
      </w:r>
      <w:r w:rsidR="00056AB7">
        <w:rPr/>
        <w:t>k</w:t>
      </w:r>
      <w:r w:rsidR="00A257DF">
        <w:rPr/>
        <w:t>lant</w:t>
      </w:r>
      <w:bookmarkEnd w:id="2"/>
    </w:p>
    <w:p w:rsidR="00BD1A33" w:rsidRDefault="000B57B0" w14:paraId="3AC30BF1" w14:textId="461B3F05">
      <w:r>
        <w:t xml:space="preserve">Uit de uitleg van meneer van der Linden </w:t>
      </w:r>
      <w:r w:rsidR="001A362B">
        <w:t>moet het project voor de herfstvakantie af zijn.</w:t>
      </w:r>
      <w:r w:rsidR="00134136">
        <w:t xml:space="preserve"> </w:t>
      </w:r>
      <w:r w:rsidR="0098062A">
        <w:t xml:space="preserve">De missie van de docent is het toepassen van </w:t>
      </w:r>
      <w:r w:rsidR="000725D6">
        <w:t>ECMAScript 6</w:t>
      </w:r>
      <w:r w:rsidR="00CB2C60">
        <w:t xml:space="preserve">, het model, view en controller. </w:t>
      </w:r>
    </w:p>
    <w:p w:rsidR="00BD1A33" w:rsidRDefault="00BD1A33" w14:paraId="1E4D75C4" w14:textId="2044CFBA">
      <w:r>
        <w:t xml:space="preserve">Het maken van een ontwerp en het begrijpen van de </w:t>
      </w:r>
      <w:r w:rsidR="00E11F2E">
        <w:t>front-end</w:t>
      </w:r>
      <w:r>
        <w:t xml:space="preserve"> frameworks zoals Vue.js, React en Angular.</w:t>
      </w:r>
    </w:p>
    <w:p w:rsidRPr="004C1F7C" w:rsidR="00BD1A33" w:rsidRDefault="00672C51" w14:paraId="34F38442" w14:textId="313C1ED2">
      <w:r>
        <w:t xml:space="preserve">Inlevering van de </w:t>
      </w:r>
      <w:r w:rsidR="000C4AF5">
        <w:t>behoefteanalyse</w:t>
      </w:r>
      <w:r>
        <w:t>, functioneel ontwerp en technisch ontwerp hoort daar ook bij.</w:t>
      </w:r>
    </w:p>
    <w:p w:rsidR="00A257DF" w:rsidP="00222411" w:rsidRDefault="00A257DF" w14:paraId="32753E0C" w14:textId="12B2F973">
      <w:pPr>
        <w:pStyle w:val="Kop1"/>
        <w:rPr/>
      </w:pPr>
      <w:bookmarkStart w:name="_Toc45092000" w:id="3"/>
      <w:r w:rsidR="00A257DF">
        <w:rPr/>
        <w:t xml:space="preserve">Huidige </w:t>
      </w:r>
      <w:r w:rsidR="00056AB7">
        <w:rPr/>
        <w:t>s</w:t>
      </w:r>
      <w:r w:rsidR="00A257DF">
        <w:rPr/>
        <w:t>ituatie</w:t>
      </w:r>
      <w:bookmarkEnd w:id="3"/>
    </w:p>
    <w:p w:rsidR="000C4AF5" w:rsidRDefault="00A1598B" w14:paraId="5A41CC0A" w14:textId="58D46460">
      <w:r>
        <w:t xml:space="preserve">De leraar </w:t>
      </w:r>
      <w:r w:rsidR="001B297A">
        <w:t xml:space="preserve">houdt overzicht over ons deze aantal weken en hoe onze progressie </w:t>
      </w:r>
      <w:r w:rsidR="00FB3A5F">
        <w:t xml:space="preserve">gaat. We zijn nu net begonnen met </w:t>
      </w:r>
      <w:r w:rsidR="00E11F2E">
        <w:t>het gebruiken van Webstorm om het project op te starten.</w:t>
      </w:r>
    </w:p>
    <w:p w:rsidRPr="00DE5AC7" w:rsidR="00577FCB" w:rsidRDefault="00577FCB" w14:paraId="401FA60F" w14:textId="77777777"/>
    <w:p w:rsidR="00A257DF" w:rsidP="00222411" w:rsidRDefault="00A257DF" w14:paraId="0A6B7760" w14:textId="77777777">
      <w:pPr>
        <w:pStyle w:val="Kop1"/>
        <w:rPr/>
      </w:pPr>
      <w:bookmarkStart w:name="_Toc45092001" w:id="4"/>
      <w:r w:rsidR="00A257DF">
        <w:rPr/>
        <w:t xml:space="preserve">Gewenste </w:t>
      </w:r>
      <w:r w:rsidR="00056AB7">
        <w:rPr/>
        <w:t>s</w:t>
      </w:r>
      <w:r w:rsidR="00A257DF">
        <w:rPr/>
        <w:t>ituatie</w:t>
      </w:r>
      <w:bookmarkEnd w:id="4"/>
    </w:p>
    <w:p w:rsidRPr="009C045F" w:rsidR="009C045F" w:rsidRDefault="00B10EAF" w14:paraId="38232DC6" w14:textId="1431E1EC">
      <w:bookmarkStart w:name="_Toc45092002" w:id="5"/>
      <w:r>
        <w:t xml:space="preserve">Uiteindelijk wil ik een functioneel en goed werkend opdracht inleveren. Mijn doel is het </w:t>
      </w:r>
      <w:r w:rsidR="009C045F">
        <w:t>begrijpen en het goed uitvoeren van de code die geschreven moet worden om 4 op een rij te maken.</w:t>
      </w:r>
    </w:p>
    <w:p w:rsidR="00A257DF" w:rsidP="00222411" w:rsidRDefault="007A68DD" w14:paraId="2B7BDFF7" w14:textId="572C7AE9">
      <w:pPr>
        <w:pStyle w:val="Kop1"/>
        <w:rPr/>
      </w:pPr>
      <w:r w:rsidR="007A68DD">
        <w:rPr/>
        <w:t xml:space="preserve">Het </w:t>
      </w:r>
      <w:r w:rsidR="00056AB7">
        <w:rPr/>
        <w:t>p</w:t>
      </w:r>
      <w:r w:rsidR="007A68DD">
        <w:rPr/>
        <w:t>roduct</w:t>
      </w:r>
      <w:bookmarkEnd w:id="5"/>
    </w:p>
    <w:p w:rsidR="00CF16D4" w:rsidP="007A68DD" w:rsidRDefault="00CF16D4" w14:paraId="0DB1D2B2" w14:textId="573BF010">
      <w:r>
        <w:t xml:space="preserve">De leraar wil een 4 op een rij applicatie zien waar je je naam kan invullen als speler 1 of 2. </w:t>
      </w:r>
      <w:r w:rsidR="003037F4">
        <w:t>Als je tegen elkaar speelt dan moet er een scoreboard komen, win scherm,</w:t>
      </w:r>
      <w:r w:rsidR="009F5920">
        <w:t xml:space="preserve"> wie aan de beurt is,</w:t>
      </w:r>
      <w:r w:rsidR="003037F4">
        <w:t xml:space="preserve"> herstart knop</w:t>
      </w:r>
      <w:r w:rsidR="003A682B">
        <w:t>, stop knop, verschillende kleuren voor de vakjes die je klikt</w:t>
      </w:r>
      <w:r w:rsidR="00D213E5">
        <w:t xml:space="preserve"> </w:t>
      </w:r>
      <w:r w:rsidR="004B7DDA">
        <w:t xml:space="preserve">bijvoorbeeld </w:t>
      </w:r>
      <w:r w:rsidR="00D213E5">
        <w:t>wanneer</w:t>
      </w:r>
      <w:r w:rsidR="004B7DDA">
        <w:t xml:space="preserve"> er</w:t>
      </w:r>
      <w:r w:rsidR="00D213E5">
        <w:t xml:space="preserve"> 4 op een rij is gevallen en</w:t>
      </w:r>
      <w:r w:rsidR="001B4330">
        <w:t xml:space="preserve"> de verschillende speler kleuren</w:t>
      </w:r>
      <w:r w:rsidR="006336A5">
        <w:t xml:space="preserve">, ook als je klikt op een vakje aan de bovenkant bijvoorbeeld </w:t>
      </w:r>
      <w:r w:rsidR="003F493D">
        <w:t>dan moet het naar beneden vallen op het vakje dat leeg staat.</w:t>
      </w:r>
      <w:r w:rsidR="004B7DDA">
        <w:t xml:space="preserve"> </w:t>
      </w:r>
    </w:p>
    <w:p w:rsidR="007A68DD" w:rsidP="007A68DD" w:rsidRDefault="007A68DD" w14:paraId="265F1B1C" w14:textId="77777777"/>
    <w:p w:rsidR="007A68DD" w:rsidP="00222411" w:rsidRDefault="00802D6C" w14:paraId="299FB985" w14:textId="0C470274">
      <w:pPr>
        <w:pStyle w:val="Kop2"/>
        <w:rPr/>
      </w:pPr>
      <w:bookmarkStart w:name="_Toc45092003" w:id="6"/>
      <w:r w:rsidR="00802D6C">
        <w:rPr/>
        <w:t>Product</w:t>
      </w:r>
      <w:r w:rsidR="007A68DD">
        <w:rPr/>
        <w:t xml:space="preserve"> eisen</w:t>
      </w:r>
      <w:bookmarkEnd w:id="6"/>
    </w:p>
    <w:p w:rsidR="007A68DD" w:rsidP="006A0152" w:rsidRDefault="00660992" w14:paraId="6E9FD02B" w14:textId="2C0108E7">
      <w:r>
        <w:t>De volgenden eisen he</w:t>
      </w:r>
      <w:r w:rsidR="006A0152">
        <w:t>eft de klant genoemd in het klantinterview</w:t>
      </w:r>
      <w:r w:rsidR="00872CD0">
        <w:t>:</w:t>
      </w:r>
    </w:p>
    <w:p w:rsidR="00750E09" w:rsidP="000C1179" w:rsidRDefault="00F16ABE" w14:paraId="3E2DBEF0" w14:textId="08FF9AF8">
      <w:pPr>
        <w:pStyle w:val="Lijstalinea"/>
        <w:numPr>
          <w:ilvl w:val="0"/>
          <w:numId w:val="4"/>
        </w:numPr>
      </w:pPr>
      <w:r>
        <w:t>Het spel heeft een scherm waar je de namen van speler 1 en 2 kan invullen.</w:t>
      </w:r>
    </w:p>
    <w:p w:rsidR="00F16ABE" w:rsidP="000C1179" w:rsidRDefault="00F16ABE" w14:paraId="50E8CE25" w14:textId="26B3E2E5">
      <w:pPr>
        <w:pStyle w:val="Lijstalinea"/>
        <w:numPr>
          <w:ilvl w:val="0"/>
          <w:numId w:val="4"/>
        </w:numPr>
      </w:pPr>
      <w:r>
        <w:t>Het spel houdt een score bij van wie er wint</w:t>
      </w:r>
      <w:r w:rsidR="00FE7EAD">
        <w:t>.</w:t>
      </w:r>
    </w:p>
    <w:p w:rsidR="00397280" w:rsidP="000C1179" w:rsidRDefault="00397280" w14:paraId="5E144421" w14:textId="7B1BE643">
      <w:pPr>
        <w:pStyle w:val="Lijstalinea"/>
        <w:numPr>
          <w:ilvl w:val="0"/>
          <w:numId w:val="4"/>
        </w:numPr>
      </w:pPr>
      <w:r>
        <w:t>Het spel laat zien wie er op dat moment aan de beurt is.</w:t>
      </w:r>
      <w:bookmarkStart w:name="_GoBack" w:id="7"/>
      <w:bookmarkEnd w:id="7"/>
    </w:p>
    <w:p w:rsidR="002160FB" w:rsidP="000C1179" w:rsidRDefault="00E17078" w14:paraId="26851FF1" w14:textId="4E29CB0D">
      <w:pPr>
        <w:pStyle w:val="Lijstalinea"/>
        <w:numPr>
          <w:ilvl w:val="0"/>
          <w:numId w:val="4"/>
        </w:numPr>
      </w:pPr>
      <w:r>
        <w:t>De gebruikers kunnen kiezen of ze willen stoppen of opnieuw willen spelen</w:t>
      </w:r>
    </w:p>
    <w:p w:rsidR="008551DA" w:rsidP="000C1179" w:rsidRDefault="0048639A" w14:paraId="309974BD" w14:textId="77777777">
      <w:pPr>
        <w:pStyle w:val="Lijstalinea"/>
        <w:numPr>
          <w:ilvl w:val="0"/>
          <w:numId w:val="4"/>
        </w:numPr>
      </w:pPr>
      <w:r>
        <w:t>De gebruikers hebben allebei een eigen kleur</w:t>
      </w:r>
      <w:r w:rsidR="000D0416">
        <w:t xml:space="preserve"> en als iemand 4 op een rij heeft dan veranderd de kleur </w:t>
      </w:r>
      <w:r w:rsidR="008551DA">
        <w:t>naar bijvoorbeeld groen</w:t>
      </w:r>
      <w:r w:rsidR="000D0416">
        <w:t>.</w:t>
      </w:r>
    </w:p>
    <w:p w:rsidR="0048639A" w:rsidP="000C1179" w:rsidRDefault="008551DA" w14:paraId="345F8F62" w14:textId="18B14B36">
      <w:pPr>
        <w:pStyle w:val="Lijstalinea"/>
        <w:numPr>
          <w:ilvl w:val="0"/>
          <w:numId w:val="4"/>
        </w:numPr>
      </w:pPr>
      <w:r>
        <w:t xml:space="preserve">Het spel zorgt ervoor </w:t>
      </w:r>
      <w:r w:rsidR="00E8325F">
        <w:t>dat waar je ook maar klik in de lege vakjes</w:t>
      </w:r>
      <w:r w:rsidR="00AD1207">
        <w:t xml:space="preserve"> het gaat altijd naar de onderste beschikbare vakken.</w:t>
      </w:r>
    </w:p>
    <w:p w:rsidRPr="006A0152" w:rsidR="000C1179" w:rsidP="000C1179" w:rsidRDefault="000C1179" w14:paraId="156C1C58" w14:textId="77777777"/>
    <w:p w:rsidR="00CB6B3A" w:rsidP="00CB6B3A" w:rsidRDefault="007A68DD" w14:paraId="66327BD2" w14:textId="348C8CD3">
      <w:pPr>
        <w:pStyle w:val="Kop1"/>
        <w:rPr/>
      </w:pPr>
      <w:bookmarkStart w:name="_Toc45092004" w:id="8"/>
      <w:r w:rsidR="007A68DD">
        <w:rPr/>
        <w:t>Doelgroep(en)</w:t>
      </w:r>
      <w:bookmarkEnd w:id="8"/>
    </w:p>
    <w:p w:rsidRPr="00CB6B3A" w:rsidR="00AD1207" w:rsidP="00CB6B3A" w:rsidRDefault="00AD1207" w14:paraId="7AA64B37" w14:textId="26C1C624">
      <w:r>
        <w:t xml:space="preserve">De leraar heeft aangegeven dat dit spel </w:t>
      </w:r>
      <w:r w:rsidR="00445066">
        <w:t xml:space="preserve">voor iedereen is. </w:t>
      </w:r>
      <w:r w:rsidR="00067378">
        <w:t>Voor kinderen en volwassenen die behoefte hebben aan een snel spelletje</w:t>
      </w:r>
      <w:r w:rsidR="00762C53">
        <w:t xml:space="preserve"> te spelen.</w:t>
      </w:r>
    </w:p>
    <w:p w:rsidR="007A68DD" w:rsidRDefault="007A68DD" w14:paraId="569740A9" w14:textId="467275C6">
      <w:pPr>
        <w:rPr>
          <w:rFonts w:asciiTheme="majorHAnsi" w:hAnsiTheme="majorHAnsi" w:eastAsiaTheme="majorEastAsia" w:cstheme="majorBidi"/>
          <w:color w:val="2F5496" w:themeColor="accent1" w:themeShade="BF"/>
          <w:sz w:val="32"/>
          <w:szCs w:val="32"/>
        </w:rPr>
      </w:pPr>
    </w:p>
    <w:p w:rsidR="007A68DD" w:rsidP="00222411" w:rsidRDefault="007A68DD" w14:paraId="039889DC" w14:textId="505AA3B6">
      <w:pPr>
        <w:pStyle w:val="Kop1"/>
        <w:rPr/>
      </w:pPr>
      <w:bookmarkStart w:name="_Toc45092005" w:id="9"/>
      <w:r w:rsidR="007A68DD">
        <w:rPr/>
        <w:t>Projectdoelstelling(en)</w:t>
      </w:r>
      <w:bookmarkEnd w:id="9"/>
    </w:p>
    <w:p w:rsidR="00762C53" w:rsidP="00056AB7" w:rsidRDefault="00762C53" w14:paraId="139EEE86" w14:textId="54A8D8F5">
      <w:r>
        <w:t xml:space="preserve">De leraar wilt dat dit project voor de herfst vakantie klaar is </w:t>
      </w:r>
      <w:r w:rsidR="006127F9">
        <w:t>en dat we hem kunnen laten zien als een goed functioneel project.</w:t>
      </w:r>
    </w:p>
    <w:p w:rsidRPr="00056AB7" w:rsidR="002A74F6" w:rsidP="00056AB7" w:rsidRDefault="002A74F6" w14:paraId="6C97FEF3" w14:textId="77777777"/>
    <w:sectPr w:rsidRPr="00056AB7" w:rsidR="002A74F6" w:rsidSect="00A257DF">
      <w:headerReference w:type="default" r:id="rId12"/>
      <w:footerReference w:type="default" r:id="rId13"/>
      <w:pgSz w:w="11906" w:h="16838" w:orient="portrait"/>
      <w:pgMar w:top="1440" w:right="1440" w:bottom="1440" w:left="1440" w:header="708" w:footer="708" w:gutter="0"/>
      <w:pgNumType w:start="0"/>
      <w:cols w:space="708"/>
      <w:titlePg/>
      <w:docGrid w:linePitch="360"/>
      <w:headerReference w:type="first" r:id="R1cfaba8f076a488e"/>
      <w:footerReference w:type="first" r:id="Rff1eaf60d7f74a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4AA" w:rsidP="00A257DF" w:rsidRDefault="004354AA" w14:paraId="5C6E15FA" w14:textId="77777777">
      <w:pPr>
        <w:spacing w:after="0" w:line="240" w:lineRule="auto"/>
      </w:pPr>
      <w:r>
        <w:separator/>
      </w:r>
    </w:p>
  </w:endnote>
  <w:endnote w:type="continuationSeparator" w:id="0">
    <w:p w:rsidR="004354AA" w:rsidP="00A257DF" w:rsidRDefault="004354AA" w14:paraId="7AC9093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411" w:rsidP="00222411" w:rsidRDefault="009427AF" w14:paraId="1B657563" w14:textId="3884CCBA">
    <w:pPr>
      <w:pStyle w:val="Voettekst"/>
    </w:pPr>
    <w:bookmarkStart w:name="_Hlk45091963" w:id="12"/>
    <w:r>
      <w:t>K</w:t>
    </w:r>
    <w:r w:rsidR="00F70932">
      <w:t xml:space="preserve">lant: </w:t>
    </w:r>
    <w:bookmarkEnd w:id="12"/>
    <w:r w:rsidR="00FE7EAD">
      <w:t>M.J. van der Linden</w:t>
    </w:r>
    <w:r w:rsidR="00222411">
      <w:tab/>
    </w:r>
    <w:r w:rsidR="00F70932">
      <w:t>ROC Mondriaan</w:t>
    </w:r>
    <w:r w:rsidR="00222411">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rsidR="007A68DD" w:rsidRDefault="007A68DD" w14:paraId="1E5514EF" w14:textId="77777777">
    <w:pPr>
      <w:pStyle w:val="Voettekst"/>
    </w:pPr>
  </w:p>
</w:ftr>
</file>

<file path=word/footer2.xml><?xml version="1.0" encoding="utf-8"?>
<w:ftr xmlns:w14="http://schemas.microsoft.com/office/word/2010/wordml" xmlns:w="http://schemas.openxmlformats.org/wordprocessingml/2006/main">
  <w:tbl>
    <w:tblPr>
      <w:tblStyle w:val="Standaardtabel"/>
      <w:bidiVisual w:val="0"/>
      <w:tblW w:w="0" w:type="auto"/>
      <w:tblLayout w:type="fixed"/>
      <w:tblLook w:val="06A0" w:firstRow="1" w:lastRow="0" w:firstColumn="1" w:lastColumn="0" w:noHBand="1" w:noVBand="1"/>
    </w:tblPr>
    <w:tblGrid>
      <w:gridCol w:w="3009"/>
      <w:gridCol w:w="3009"/>
      <w:gridCol w:w="3009"/>
    </w:tblGrid>
    <w:tr w:rsidR="251EB31B" w:rsidTr="251EB31B" w14:paraId="617BB350">
      <w:tc>
        <w:tcPr>
          <w:tcW w:w="3009" w:type="dxa"/>
          <w:tcMar/>
        </w:tcPr>
        <w:p w:rsidR="251EB31B" w:rsidP="251EB31B" w:rsidRDefault="251EB31B" w14:paraId="6759038B" w14:textId="624F16BC">
          <w:pPr>
            <w:pStyle w:val="Koptekst"/>
            <w:bidi w:val="0"/>
            <w:ind w:left="-115"/>
            <w:jc w:val="left"/>
          </w:pPr>
        </w:p>
      </w:tc>
      <w:tc>
        <w:tcPr>
          <w:tcW w:w="3009" w:type="dxa"/>
          <w:tcMar/>
        </w:tcPr>
        <w:p w:rsidR="251EB31B" w:rsidP="251EB31B" w:rsidRDefault="251EB31B" w14:paraId="55C84FC9" w14:textId="45F79817">
          <w:pPr>
            <w:pStyle w:val="Koptekst"/>
            <w:bidi w:val="0"/>
            <w:jc w:val="center"/>
          </w:pPr>
        </w:p>
      </w:tc>
      <w:tc>
        <w:tcPr>
          <w:tcW w:w="3009" w:type="dxa"/>
          <w:tcMar/>
        </w:tcPr>
        <w:p w:rsidR="251EB31B" w:rsidP="251EB31B" w:rsidRDefault="251EB31B" w14:paraId="2AAFB805" w14:textId="6880DB66">
          <w:pPr>
            <w:pStyle w:val="Koptekst"/>
            <w:bidi w:val="0"/>
            <w:ind w:right="-115"/>
            <w:jc w:val="right"/>
          </w:pPr>
        </w:p>
      </w:tc>
    </w:tr>
  </w:tbl>
  <w:p w:rsidR="251EB31B" w:rsidP="251EB31B" w:rsidRDefault="251EB31B" w14:paraId="4027BE37" w14:textId="2EC4DB93">
    <w:pPr>
      <w:pStyle w:val="Voettekst"/>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4AA" w:rsidP="00A257DF" w:rsidRDefault="004354AA" w14:paraId="32E0B7FF" w14:textId="77777777">
      <w:pPr>
        <w:spacing w:after="0" w:line="240" w:lineRule="auto"/>
      </w:pPr>
      <w:r>
        <w:separator/>
      </w:r>
    </w:p>
  </w:footnote>
  <w:footnote w:type="continuationSeparator" w:id="0">
    <w:p w:rsidR="004354AA" w:rsidP="00A257DF" w:rsidRDefault="004354AA" w14:paraId="6F358B6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8DD" w:rsidRDefault="007A68DD" w14:paraId="3DC1C0B2" w14:textId="5D504722">
    <w:pPr>
      <w:pStyle w:val="Koptekst"/>
    </w:pPr>
    <w:bookmarkStart w:name="_Hlk45091329" w:id="10"/>
    <w:bookmarkStart w:name="_Hlk45091330" w:id="11"/>
    <w:r>
      <w:t>Behoefteanalyse</w:t>
    </w:r>
    <w:r>
      <w:tab/>
    </w:r>
    <w:r w:rsidR="00222411">
      <w:t xml:space="preserve">Team </w:t>
    </w:r>
    <w:r w:rsidR="00E15C43">
      <w:t>Sheldon Gopi</w:t>
    </w:r>
    <w:r>
      <w:tab/>
    </w:r>
    <w:r>
      <w:t xml:space="preserve">Project </w:t>
    </w:r>
    <w:r w:rsidR="00953455">
      <w:t xml:space="preserve">Javascript </w:t>
    </w:r>
    <w:r w:rsidR="006B6D32">
      <w:t>Opdracht</w:t>
    </w:r>
    <w:r>
      <w:tab/>
    </w:r>
    <w:bookmarkEnd w:id="10"/>
    <w:bookmarkEnd w:id="11"/>
  </w:p>
</w:hdr>
</file>

<file path=word/header2.xml><?xml version="1.0" encoding="utf-8"?>
<w:hdr xmlns:w14="http://schemas.microsoft.com/office/word/2010/wordml" xmlns:w="http://schemas.openxmlformats.org/wordprocessingml/2006/main">
  <w:tbl>
    <w:tblPr>
      <w:tblStyle w:val="Standaardtabel"/>
      <w:bidiVisual w:val="0"/>
      <w:tblW w:w="0" w:type="auto"/>
      <w:tblLayout w:type="fixed"/>
      <w:tblLook w:val="06A0" w:firstRow="1" w:lastRow="0" w:firstColumn="1" w:lastColumn="0" w:noHBand="1" w:noVBand="1"/>
    </w:tblPr>
    <w:tblGrid>
      <w:gridCol w:w="3009"/>
      <w:gridCol w:w="3009"/>
      <w:gridCol w:w="3009"/>
    </w:tblGrid>
    <w:tr w:rsidR="251EB31B" w:rsidTr="251EB31B" w14:paraId="33ED8DE9">
      <w:tc>
        <w:tcPr>
          <w:tcW w:w="3009" w:type="dxa"/>
          <w:tcMar/>
        </w:tcPr>
        <w:p w:rsidR="251EB31B" w:rsidP="251EB31B" w:rsidRDefault="251EB31B" w14:paraId="458EC638" w14:textId="1364FA87">
          <w:pPr>
            <w:pStyle w:val="Koptekst"/>
            <w:bidi w:val="0"/>
            <w:ind w:left="-115"/>
            <w:jc w:val="left"/>
          </w:pPr>
        </w:p>
      </w:tc>
      <w:tc>
        <w:tcPr>
          <w:tcW w:w="3009" w:type="dxa"/>
          <w:tcMar/>
        </w:tcPr>
        <w:p w:rsidR="251EB31B" w:rsidP="251EB31B" w:rsidRDefault="251EB31B" w14:paraId="311FBBFD" w14:textId="7230E5B2">
          <w:pPr>
            <w:pStyle w:val="Koptekst"/>
            <w:bidi w:val="0"/>
            <w:jc w:val="center"/>
          </w:pPr>
        </w:p>
      </w:tc>
      <w:tc>
        <w:tcPr>
          <w:tcW w:w="3009" w:type="dxa"/>
          <w:tcMar/>
        </w:tcPr>
        <w:p w:rsidR="251EB31B" w:rsidP="251EB31B" w:rsidRDefault="251EB31B" w14:paraId="65DBE076" w14:textId="162A0F7E">
          <w:pPr>
            <w:pStyle w:val="Koptekst"/>
            <w:bidi w:val="0"/>
            <w:ind w:right="-115"/>
            <w:jc w:val="right"/>
          </w:pPr>
        </w:p>
      </w:tc>
    </w:tr>
  </w:tbl>
  <w:p w:rsidR="251EB31B" w:rsidP="251EB31B" w:rsidRDefault="251EB31B" w14:paraId="5C7B01C4" w14:textId="409F1C27">
    <w:pPr>
      <w:pStyle w:val="Koptekst"/>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F7007D"/>
    <w:multiLevelType w:val="hybridMultilevel"/>
    <w:tmpl w:val="B798C748"/>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5C1F4B2B"/>
    <w:multiLevelType w:val="multilevel"/>
    <w:tmpl w:val="F60004FC"/>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502ED"/>
    <w:rsid w:val="00051653"/>
    <w:rsid w:val="00056AB7"/>
    <w:rsid w:val="00067378"/>
    <w:rsid w:val="000725D6"/>
    <w:rsid w:val="0008102D"/>
    <w:rsid w:val="000A70D3"/>
    <w:rsid w:val="000B18D9"/>
    <w:rsid w:val="000B19DB"/>
    <w:rsid w:val="000B4D5C"/>
    <w:rsid w:val="000B57B0"/>
    <w:rsid w:val="000C1179"/>
    <w:rsid w:val="000C4AF5"/>
    <w:rsid w:val="000D02FF"/>
    <w:rsid w:val="000D0416"/>
    <w:rsid w:val="00126F70"/>
    <w:rsid w:val="00134136"/>
    <w:rsid w:val="0014223B"/>
    <w:rsid w:val="00164851"/>
    <w:rsid w:val="0017377D"/>
    <w:rsid w:val="00191B4B"/>
    <w:rsid w:val="0019598E"/>
    <w:rsid w:val="00195E40"/>
    <w:rsid w:val="001A362B"/>
    <w:rsid w:val="001B297A"/>
    <w:rsid w:val="001B4330"/>
    <w:rsid w:val="001D6F23"/>
    <w:rsid w:val="001D722B"/>
    <w:rsid w:val="001F0C9E"/>
    <w:rsid w:val="0021513A"/>
    <w:rsid w:val="002160FB"/>
    <w:rsid w:val="00222411"/>
    <w:rsid w:val="00267FD4"/>
    <w:rsid w:val="002A74F6"/>
    <w:rsid w:val="003037F4"/>
    <w:rsid w:val="00306A0F"/>
    <w:rsid w:val="0031115F"/>
    <w:rsid w:val="00311517"/>
    <w:rsid w:val="00313209"/>
    <w:rsid w:val="003258CA"/>
    <w:rsid w:val="0033319D"/>
    <w:rsid w:val="003767BA"/>
    <w:rsid w:val="003849F2"/>
    <w:rsid w:val="00397280"/>
    <w:rsid w:val="003A682B"/>
    <w:rsid w:val="003E3D38"/>
    <w:rsid w:val="003F493D"/>
    <w:rsid w:val="00401287"/>
    <w:rsid w:val="004148AE"/>
    <w:rsid w:val="00427F30"/>
    <w:rsid w:val="004354AA"/>
    <w:rsid w:val="00445066"/>
    <w:rsid w:val="00474306"/>
    <w:rsid w:val="0048639A"/>
    <w:rsid w:val="004B7DDA"/>
    <w:rsid w:val="004C1777"/>
    <w:rsid w:val="004C1F7C"/>
    <w:rsid w:val="004E3368"/>
    <w:rsid w:val="004E3D01"/>
    <w:rsid w:val="004F2C7F"/>
    <w:rsid w:val="0052195C"/>
    <w:rsid w:val="0056778B"/>
    <w:rsid w:val="00577FCB"/>
    <w:rsid w:val="0058514C"/>
    <w:rsid w:val="005A3669"/>
    <w:rsid w:val="005B1733"/>
    <w:rsid w:val="005B2E2A"/>
    <w:rsid w:val="005B6DDA"/>
    <w:rsid w:val="005C191F"/>
    <w:rsid w:val="005C685B"/>
    <w:rsid w:val="006127F9"/>
    <w:rsid w:val="00622ED2"/>
    <w:rsid w:val="00623222"/>
    <w:rsid w:val="00623445"/>
    <w:rsid w:val="006336A5"/>
    <w:rsid w:val="00651EE3"/>
    <w:rsid w:val="00660992"/>
    <w:rsid w:val="006729E8"/>
    <w:rsid w:val="00672C51"/>
    <w:rsid w:val="006A0152"/>
    <w:rsid w:val="006A26DC"/>
    <w:rsid w:val="006A3780"/>
    <w:rsid w:val="006B24B3"/>
    <w:rsid w:val="006B6D32"/>
    <w:rsid w:val="006E7A3F"/>
    <w:rsid w:val="006F503C"/>
    <w:rsid w:val="00703A12"/>
    <w:rsid w:val="007275D7"/>
    <w:rsid w:val="00750E09"/>
    <w:rsid w:val="00762C53"/>
    <w:rsid w:val="007966D3"/>
    <w:rsid w:val="007A68DD"/>
    <w:rsid w:val="007D62ED"/>
    <w:rsid w:val="007F694C"/>
    <w:rsid w:val="007F7679"/>
    <w:rsid w:val="00802D6C"/>
    <w:rsid w:val="00820376"/>
    <w:rsid w:val="00820B77"/>
    <w:rsid w:val="008551DA"/>
    <w:rsid w:val="00870DBA"/>
    <w:rsid w:val="00872CD0"/>
    <w:rsid w:val="009427AF"/>
    <w:rsid w:val="00953455"/>
    <w:rsid w:val="0098062A"/>
    <w:rsid w:val="009941C1"/>
    <w:rsid w:val="009A329B"/>
    <w:rsid w:val="009C045F"/>
    <w:rsid w:val="009E57A4"/>
    <w:rsid w:val="009F5920"/>
    <w:rsid w:val="00A1598B"/>
    <w:rsid w:val="00A257DF"/>
    <w:rsid w:val="00A50CF4"/>
    <w:rsid w:val="00A522AD"/>
    <w:rsid w:val="00A52CB3"/>
    <w:rsid w:val="00A54DF7"/>
    <w:rsid w:val="00AB3F38"/>
    <w:rsid w:val="00AD1207"/>
    <w:rsid w:val="00AD41A2"/>
    <w:rsid w:val="00AD78C6"/>
    <w:rsid w:val="00AF08B5"/>
    <w:rsid w:val="00B10EAF"/>
    <w:rsid w:val="00B12328"/>
    <w:rsid w:val="00B54FB0"/>
    <w:rsid w:val="00BB388D"/>
    <w:rsid w:val="00BC25E6"/>
    <w:rsid w:val="00BD1A33"/>
    <w:rsid w:val="00BE6D27"/>
    <w:rsid w:val="00C1754E"/>
    <w:rsid w:val="00C40C90"/>
    <w:rsid w:val="00C47A59"/>
    <w:rsid w:val="00C5745F"/>
    <w:rsid w:val="00C62E12"/>
    <w:rsid w:val="00C80CC1"/>
    <w:rsid w:val="00C83E6F"/>
    <w:rsid w:val="00C90C8F"/>
    <w:rsid w:val="00CA7FD9"/>
    <w:rsid w:val="00CB0D3E"/>
    <w:rsid w:val="00CB2C60"/>
    <w:rsid w:val="00CB6B3A"/>
    <w:rsid w:val="00CD1AF8"/>
    <w:rsid w:val="00CF16D4"/>
    <w:rsid w:val="00CF4624"/>
    <w:rsid w:val="00D213E5"/>
    <w:rsid w:val="00D82CBE"/>
    <w:rsid w:val="00D85162"/>
    <w:rsid w:val="00D928B1"/>
    <w:rsid w:val="00DC3490"/>
    <w:rsid w:val="00DC7E50"/>
    <w:rsid w:val="00DE2F76"/>
    <w:rsid w:val="00DE5AC7"/>
    <w:rsid w:val="00E11F2E"/>
    <w:rsid w:val="00E15C43"/>
    <w:rsid w:val="00E17078"/>
    <w:rsid w:val="00E5762C"/>
    <w:rsid w:val="00E81A9F"/>
    <w:rsid w:val="00E8325F"/>
    <w:rsid w:val="00EA229D"/>
    <w:rsid w:val="00EB06B3"/>
    <w:rsid w:val="00EB4C81"/>
    <w:rsid w:val="00F16ABE"/>
    <w:rsid w:val="00F45B3B"/>
    <w:rsid w:val="00F54C8A"/>
    <w:rsid w:val="00F67586"/>
    <w:rsid w:val="00F70932"/>
    <w:rsid w:val="00F80EA9"/>
    <w:rsid w:val="00FB3A5F"/>
    <w:rsid w:val="00FE3EA8"/>
    <w:rsid w:val="00FE7EAD"/>
    <w:rsid w:val="251EB31B"/>
    <w:rsid w:val="3A9A12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22411"/>
    <w:pPr>
      <w:keepNext/>
      <w:keepLines/>
      <w:numPr>
        <w:ilvl w:val="2"/>
        <w:numId w:val="3"/>
      </w:numPr>
      <w:spacing w:before="40" w:after="0"/>
      <w:outlineLvl w:val="2"/>
    </w:pPr>
    <w:rPr>
      <w:rFonts w:asciiTheme="majorHAnsi" w:hAnsiTheme="majorHAnsi" w:eastAsiaTheme="majorEastAsia"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hAnsiTheme="majorHAnsi"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hAnsiTheme="majorHAnsi"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hAnsiTheme="majorHAnsi" w:eastAsiaTheme="majorEastAsia"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hAnsiTheme="majorHAnsi" w:eastAsiaTheme="majorEastAsia"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styleId="GeenafstandChar" w:customStyle="1">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styleId="KoptekstChar" w:customStyle="1">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styleId="VoettekstChar" w:customStyle="1">
    <w:name w:val="Voettekst Char"/>
    <w:basedOn w:val="Standaardalinea-lettertype"/>
    <w:link w:val="Voettekst"/>
    <w:uiPriority w:val="99"/>
    <w:rsid w:val="00A257DF"/>
  </w:style>
  <w:style w:type="character" w:styleId="Kop1Char" w:customStyle="1">
    <w:name w:val="Kop 1 Char"/>
    <w:basedOn w:val="Standaardalinea-lettertype"/>
    <w:link w:val="Kop1"/>
    <w:uiPriority w:val="9"/>
    <w:rsid w:val="00222411"/>
    <w:rPr>
      <w:rFonts w:asciiTheme="majorHAnsi" w:hAnsiTheme="majorHAnsi"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sid w:val="00222411"/>
    <w:rPr>
      <w:rFonts w:asciiTheme="majorHAnsi" w:hAnsiTheme="majorHAnsi" w:eastAsiaTheme="majorEastAsia"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0B4D5C"/>
    <w:rPr>
      <w:rFonts w:ascii="Segoe UI" w:hAnsi="Segoe UI" w:cs="Segoe UI"/>
      <w:sz w:val="18"/>
      <w:szCs w:val="18"/>
    </w:rPr>
  </w:style>
  <w:style w:type="character" w:styleId="Kop3Char" w:customStyle="1">
    <w:name w:val="Kop 3 Char"/>
    <w:basedOn w:val="Standaardalinea-lettertype"/>
    <w:link w:val="Kop3"/>
    <w:uiPriority w:val="9"/>
    <w:semiHidden/>
    <w:rsid w:val="00222411"/>
    <w:rPr>
      <w:rFonts w:asciiTheme="majorHAnsi" w:hAnsiTheme="majorHAnsi" w:eastAsiaTheme="majorEastAsia" w:cstheme="majorBidi"/>
      <w:color w:val="1F3763" w:themeColor="accent1" w:themeShade="7F"/>
      <w:sz w:val="24"/>
      <w:szCs w:val="24"/>
    </w:rPr>
  </w:style>
  <w:style w:type="character" w:styleId="Kop4Char" w:customStyle="1">
    <w:name w:val="Kop 4 Char"/>
    <w:basedOn w:val="Standaardalinea-lettertype"/>
    <w:link w:val="Kop4"/>
    <w:uiPriority w:val="9"/>
    <w:semiHidden/>
    <w:rsid w:val="00222411"/>
    <w:rPr>
      <w:rFonts w:asciiTheme="majorHAnsi" w:hAnsiTheme="majorHAnsi" w:eastAsiaTheme="majorEastAsia" w:cstheme="majorBidi"/>
      <w:i/>
      <w:iCs/>
      <w:color w:val="2F5496" w:themeColor="accent1" w:themeShade="BF"/>
    </w:rPr>
  </w:style>
  <w:style w:type="character" w:styleId="Kop5Char" w:customStyle="1">
    <w:name w:val="Kop 5 Char"/>
    <w:basedOn w:val="Standaardalinea-lettertype"/>
    <w:link w:val="Kop5"/>
    <w:uiPriority w:val="9"/>
    <w:semiHidden/>
    <w:rsid w:val="00222411"/>
    <w:rPr>
      <w:rFonts w:asciiTheme="majorHAnsi" w:hAnsiTheme="majorHAnsi" w:eastAsiaTheme="majorEastAsia" w:cstheme="majorBidi"/>
      <w:color w:val="2F5496" w:themeColor="accent1" w:themeShade="BF"/>
    </w:rPr>
  </w:style>
  <w:style w:type="character" w:styleId="Kop6Char" w:customStyle="1">
    <w:name w:val="Kop 6 Char"/>
    <w:basedOn w:val="Standaardalinea-lettertype"/>
    <w:link w:val="Kop6"/>
    <w:uiPriority w:val="9"/>
    <w:semiHidden/>
    <w:rsid w:val="00222411"/>
    <w:rPr>
      <w:rFonts w:asciiTheme="majorHAnsi" w:hAnsiTheme="majorHAnsi" w:eastAsiaTheme="majorEastAsia" w:cstheme="majorBidi"/>
      <w:color w:val="1F3763" w:themeColor="accent1" w:themeShade="7F"/>
    </w:rPr>
  </w:style>
  <w:style w:type="character" w:styleId="Kop7Char" w:customStyle="1">
    <w:name w:val="Kop 7 Char"/>
    <w:basedOn w:val="Standaardalinea-lettertype"/>
    <w:link w:val="Kop7"/>
    <w:uiPriority w:val="9"/>
    <w:semiHidden/>
    <w:rsid w:val="00222411"/>
    <w:rPr>
      <w:rFonts w:asciiTheme="majorHAnsi" w:hAnsiTheme="majorHAnsi" w:eastAsiaTheme="majorEastAsia" w:cstheme="majorBidi"/>
      <w:i/>
      <w:iCs/>
      <w:color w:val="1F3763" w:themeColor="accent1" w:themeShade="7F"/>
    </w:rPr>
  </w:style>
  <w:style w:type="character" w:styleId="Kop8Char" w:customStyle="1">
    <w:name w:val="Kop 8 Char"/>
    <w:basedOn w:val="Standaardalinea-lettertype"/>
    <w:link w:val="Kop8"/>
    <w:uiPriority w:val="9"/>
    <w:semiHidden/>
    <w:rsid w:val="00222411"/>
    <w:rPr>
      <w:rFonts w:asciiTheme="majorHAnsi" w:hAnsiTheme="majorHAnsi" w:eastAsiaTheme="majorEastAsia" w:cstheme="majorBidi"/>
      <w:color w:val="272727" w:themeColor="text1" w:themeTint="D8"/>
      <w:sz w:val="21"/>
      <w:szCs w:val="21"/>
    </w:rPr>
  </w:style>
  <w:style w:type="character" w:styleId="Kop9Char" w:customStyle="1">
    <w:name w:val="Kop 9 Char"/>
    <w:basedOn w:val="Standaardalinea-lettertype"/>
    <w:link w:val="Kop9"/>
    <w:uiPriority w:val="9"/>
    <w:semiHidden/>
    <w:rsid w:val="00222411"/>
    <w:rPr>
      <w:rFonts w:asciiTheme="majorHAnsi" w:hAnsiTheme="majorHAnsi" w:eastAsiaTheme="majorEastAsia" w:cstheme="majorBidi"/>
      <w:i/>
      <w:iCs/>
      <w:color w:val="272727" w:themeColor="text1" w:themeTint="D8"/>
      <w:sz w:val="21"/>
      <w:szCs w:val="21"/>
    </w:rPr>
  </w:style>
  <w:style xmlns:w="http://schemas.openxmlformats.org/wordprocessingml/2006/main" w:type="table" w:styleId="TableGrid">
    <w:name xmlns:w="http://schemas.openxmlformats.org/wordprocessingml/2006/main" w:val="Table Grid"/>
    <w:basedOn xmlns:w="http://schemas.openxmlformats.org/wordprocessingml/2006/main" w:val="Standaardtabe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glossaryDocument" Target="/word/glossary/document.xml" Id="R8033a95e729e4b05" /><Relationship Type="http://schemas.openxmlformats.org/officeDocument/2006/relationships/header" Target="/word/header2.xml" Id="R1cfaba8f076a488e" /><Relationship Type="http://schemas.openxmlformats.org/officeDocument/2006/relationships/footer" Target="/word/footer2.xml" Id="Rff1eaf60d7f74ae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cac2c45-0263-4dc1-a2b9-f488f101abaa}"/>
      </w:docPartPr>
      <w:docPartBody>
        <w:p w14:paraId="251EB31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AB00E17E5865640A3C67E5A3A34A645" ma:contentTypeVersion="12" ma:contentTypeDescription="Een nieuw document maken." ma:contentTypeScope="" ma:versionID="4f6bab8de774ea72f4c7ea6cf0301eb5">
  <xsd:schema xmlns:xsd="http://www.w3.org/2001/XMLSchema" xmlns:xs="http://www.w3.org/2001/XMLSchema" xmlns:p="http://schemas.microsoft.com/office/2006/metadata/properties" xmlns:ns3="35c7c0fc-34f3-4c34-895e-cef1401e75cb" xmlns:ns4="49f9d320-0cc8-467e-9313-b998380096a5" targetNamespace="http://schemas.microsoft.com/office/2006/metadata/properties" ma:root="true" ma:fieldsID="59a962fb5c536fb1dfb08d33eaae62bd" ns3:_="" ns4:_="">
    <xsd:import namespace="35c7c0fc-34f3-4c34-895e-cef1401e75cb"/>
    <xsd:import namespace="49f9d320-0cc8-467e-9313-b998380096a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c7c0fc-34f3-4c34-895e-cef1401e7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f9d320-0cc8-467e-9313-b998380096a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6825A4-B743-4155-A502-62F05A934368}">
  <ds:schemaRefs>
    <ds:schemaRef ds:uri="http://purl.org/dc/dcmitype/"/>
    <ds:schemaRef ds:uri="http://purl.org/dc/term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49f9d320-0cc8-467e-9313-b998380096a5"/>
    <ds:schemaRef ds:uri="35c7c0fc-34f3-4c34-895e-cef1401e75cb"/>
    <ds:schemaRef ds:uri="http://purl.org/dc/elements/1.1/"/>
  </ds:schemaRefs>
</ds:datastoreItem>
</file>

<file path=customXml/itemProps3.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4.xml><?xml version="1.0" encoding="utf-8"?>
<ds:datastoreItem xmlns:ds="http://schemas.openxmlformats.org/officeDocument/2006/customXml" ds:itemID="{01390621-794A-497F-8BB7-6FDF370E0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c7c0fc-34f3-4c34-895e-cef1401e75cb"/>
    <ds:schemaRef ds:uri="49f9d320-0cc8-467e-9313-b998380096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8C7A636-8BD5-411F-9C66-CF85810C63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Behoefteanalyse Template</ap:Template>
  <ap:Application>Microsoft Office Word</ap:Application>
  <ap:DocSecurity>0</ap:DocSecurity>
  <ap:ScaleCrop>false</ap:ScaleCrop>
  <ap:Company>ROC Mondriaan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Behoefteanalyse</dc:title>
  <dc:subject>Project Javascript Opdracht</dc:subject>
  <dc:creator>S.Gopi</dc:creator>
  <keywords/>
  <dc:description/>
  <lastModifiedBy>Sheldon Gopi</lastModifiedBy>
  <revision>73</revision>
  <lastPrinted>2019-10-02T10:33:00.0000000Z</lastPrinted>
  <dcterms:created xsi:type="dcterms:W3CDTF">2020-09-15T15:54:00.0000000Z</dcterms:created>
  <dcterms:modified xsi:type="dcterms:W3CDTF">2020-10-29T11:53:43.0883968Z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0x0101006AB00E17E5865640A3C67E5A3A34A645</vt:lpwstr>
  </property>
</Properties>
</file>
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B6C6C9" w14:textId="77777777" w:rsidR="00EF03CF" w:rsidRPr="00F54C8A" w:rsidRDefault="00EF03CF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 Javascript Quiz</w:t>
                                    </w:r>
                                  </w:p>
                                </w:sdtContent>
                              </w:sdt>
                              <w:p w14:paraId="0BA11B4F" w14:textId="67711797" w:rsidR="00EF03CF" w:rsidRPr="005A1013" w:rsidRDefault="00EF03CF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S. Gopi</w:t>
                                    </w:r>
                                  </w:sdtContent>
                                </w:sdt>
                              </w:p>
                              <w:p w14:paraId="3EA15D85" w14:textId="77777777" w:rsidR="00EF03CF" w:rsidRPr="00222411" w:rsidRDefault="00EF03CF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 2020</w:t>
                                </w:r>
                              </w:p>
                              <w:p w14:paraId="4F8D9D85" w14:textId="23C40FC5" w:rsidR="00EF03CF" w:rsidRPr="00222411" w:rsidRDefault="00EF03CF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M.J. van der Linden</w:t>
                                </w:r>
                              </w:p>
                              <w:p w14:paraId="06E0C7DE" w14:textId="24A317E5" w:rsidR="00EF03CF" w:rsidRPr="00222411" w:rsidRDefault="00EF03CF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78604D3D" w14:textId="3A24191D" w:rsidR="00EF03CF" w:rsidRPr="002132BE" w:rsidRDefault="00EF03CF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15-09-2020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B6C6C9" w14:textId="77777777" w:rsidR="00EF03CF" w:rsidRPr="00F54C8A" w:rsidRDefault="00EF03CF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 Javascript Quiz</w:t>
                              </w:r>
                            </w:p>
                          </w:sdtContent>
                        </w:sdt>
                        <w:p w14:paraId="0BA11B4F" w14:textId="67711797" w:rsidR="00EF03CF" w:rsidRPr="005A1013" w:rsidRDefault="00EF03CF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S. Gopi</w:t>
                              </w:r>
                            </w:sdtContent>
                          </w:sdt>
                        </w:p>
                        <w:p w14:paraId="3EA15D85" w14:textId="77777777" w:rsidR="00EF03CF" w:rsidRPr="00222411" w:rsidRDefault="00EF03CF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 2020</w:t>
                          </w:r>
                        </w:p>
                        <w:p w14:paraId="4F8D9D85" w14:textId="23C40FC5" w:rsidR="00EF03CF" w:rsidRPr="00222411" w:rsidRDefault="00EF03CF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M.J. van der Linden</w:t>
                          </w:r>
                        </w:p>
                        <w:p w14:paraId="06E0C7DE" w14:textId="24A317E5" w:rsidR="00EF03CF" w:rsidRPr="00222411" w:rsidRDefault="00EF03CF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78604D3D" w14:textId="3A24191D" w:rsidR="00EF03CF" w:rsidRPr="002132BE" w:rsidRDefault="00EF03CF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15-09-2020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EF03CF" w:rsidRDefault="00EF03C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EF03CF" w:rsidRDefault="00EF03C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EF03CF" w:rsidRDefault="00EF03C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EF03CF" w:rsidRDefault="00EF03CF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F8A276" w14:textId="77777777" w:rsidR="00EF03CF" w:rsidRDefault="00EF03C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8A276" w14:textId="77777777" w:rsidR="00EF03CF" w:rsidRDefault="00EF03C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91355D9" w14:textId="77777777" w:rsidR="002F11DC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D127C4" w14:textId="77777777" w:rsidR="002F11DC" w:rsidRDefault="002D7E3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23EF846A" w14:textId="77777777" w:rsidR="002F11DC" w:rsidRDefault="002D7E3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6B793CD" w14:textId="77777777" w:rsidR="002F11DC" w:rsidRDefault="002D7E3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BADE947" w14:textId="77777777" w:rsidR="002F11DC" w:rsidRDefault="002D7E3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19DB1F6A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1303141A" w:rsidR="006C0102" w:rsidRDefault="006C0102" w:rsidP="002F11DC">
      <w:pPr>
        <w:pStyle w:val="Kop1"/>
      </w:pPr>
      <w:bookmarkStart w:id="1" w:name="_Toc45092062"/>
      <w:r>
        <w:lastRenderedPageBreak/>
        <w:t>Inleiding</w:t>
      </w:r>
    </w:p>
    <w:p w14:paraId="7826F292" w14:textId="7B7C528C" w:rsidR="00192427" w:rsidRPr="00192427" w:rsidRDefault="00192427" w:rsidP="00192427">
      <w:r>
        <w:t xml:space="preserve">In dit document </w:t>
      </w:r>
      <w:r w:rsidR="002E63DF">
        <w:t>wordt alles van het functioneel ontwerp geplaatst.</w:t>
      </w:r>
    </w:p>
    <w:p w14:paraId="17FFF8B8" w14:textId="77777777" w:rsidR="000A6C16" w:rsidRDefault="00F205B8" w:rsidP="002F11DC">
      <w:pPr>
        <w:pStyle w:val="Kop1"/>
      </w:pPr>
      <w:r w:rsidRPr="00F205B8">
        <w:t>User Story</w:t>
      </w:r>
      <w:bookmarkEnd w:id="1"/>
    </w:p>
    <w:p w14:paraId="1442656C" w14:textId="2FE2FC36" w:rsidR="0002660E" w:rsidRDefault="006843C1" w:rsidP="000A6C16">
      <w:r>
        <w:t>In dit hoofdstuk bespreken we user-</w:t>
      </w:r>
      <w:proofErr w:type="spellStart"/>
      <w:r>
        <w:t>stories</w:t>
      </w:r>
      <w:proofErr w:type="spellEnd"/>
      <w:r>
        <w:t xml:space="preserve"> die bedacht zijn </w:t>
      </w:r>
      <w:r w:rsidR="00153DA3">
        <w:t>voor dit project. User-</w:t>
      </w:r>
      <w:proofErr w:type="spellStart"/>
      <w:r w:rsidR="00153DA3">
        <w:t>stories</w:t>
      </w:r>
      <w:proofErr w:type="spellEnd"/>
      <w:r w:rsidR="00153DA3">
        <w:t xml:space="preserve"> geven </w:t>
      </w:r>
      <w:r w:rsidR="00546CBA">
        <w:t xml:space="preserve">de </w:t>
      </w:r>
      <w:r w:rsidR="00153DA3">
        <w:t xml:space="preserve">functies </w:t>
      </w:r>
      <w:r w:rsidR="0002660E">
        <w:t xml:space="preserve">gekoppeld aan rollen </w:t>
      </w:r>
      <w:r w:rsidR="00B47353">
        <w:t xml:space="preserve">aan </w:t>
      </w:r>
      <w:r w:rsidR="00546CBA">
        <w:t xml:space="preserve">die </w:t>
      </w:r>
      <w:r w:rsidR="00153DA3">
        <w:t>mogelijk moeten zijn binnen de applicatie</w:t>
      </w:r>
      <w:r w:rsidR="00546CBA">
        <w:t xml:space="preserve">. </w:t>
      </w:r>
      <w:r w:rsidR="0093344D">
        <w:t>De verdieping van de user-story met afbeeldingen is te vinden in het volgende hoof</w:t>
      </w:r>
      <w:r w:rsidR="00EA0FEA">
        <w:t>d</w:t>
      </w:r>
      <w:r w:rsidR="0093344D">
        <w:t>stuk.</w:t>
      </w:r>
    </w:p>
    <w:p w14:paraId="1AE9BFB2" w14:textId="48FED7D2" w:rsidR="00C13368" w:rsidRDefault="00C13368" w:rsidP="00C13368">
      <w:pPr>
        <w:pStyle w:val="Lijstalinea"/>
        <w:numPr>
          <w:ilvl w:val="0"/>
          <w:numId w:val="5"/>
        </w:numPr>
      </w:pPr>
      <w:r>
        <w:t>Als speler is er een scherm waar je de namen van speler 1 en 2 kan invullen</w:t>
      </w:r>
      <w:r w:rsidR="007E7407">
        <w:t xml:space="preserve"> en het spel kan starten</w:t>
      </w:r>
    </w:p>
    <w:p w14:paraId="43AAB77D" w14:textId="4F989247" w:rsidR="008C69E1" w:rsidRDefault="002D7E32" w:rsidP="008C69E1">
      <w:pPr>
        <w:pStyle w:val="Lijstalinea"/>
        <w:numPr>
          <w:ilvl w:val="0"/>
          <w:numId w:val="5"/>
        </w:numPr>
      </w:pPr>
      <w:r>
        <w:t>Als speler</w:t>
      </w:r>
      <w:r w:rsidR="008C69E1">
        <w:t xml:space="preserve"> </w:t>
      </w:r>
      <w:r w:rsidR="00E0267B">
        <w:t xml:space="preserve">wil ik de score zien van wie er wint en hoe vaak. </w:t>
      </w:r>
    </w:p>
    <w:p w14:paraId="074E09F6" w14:textId="6C9CC93C" w:rsidR="008C69E1" w:rsidRDefault="00E0267B" w:rsidP="008C69E1">
      <w:pPr>
        <w:pStyle w:val="Lijstalinea"/>
        <w:numPr>
          <w:ilvl w:val="0"/>
          <w:numId w:val="5"/>
        </w:numPr>
      </w:pPr>
      <w:r>
        <w:t>Als speler wil ik zien wie er op dat moment aan de beurt is.</w:t>
      </w:r>
    </w:p>
    <w:p w14:paraId="57E0C3C9" w14:textId="6333BEB4" w:rsidR="008C69E1" w:rsidRDefault="00E0267B" w:rsidP="008C69E1">
      <w:pPr>
        <w:pStyle w:val="Lijstalinea"/>
        <w:numPr>
          <w:ilvl w:val="0"/>
          <w:numId w:val="5"/>
        </w:numPr>
      </w:pPr>
      <w:r>
        <w:t>Als speler</w:t>
      </w:r>
      <w:r w:rsidR="008C69E1">
        <w:t xml:space="preserve"> kunnen kiezen of ze willen stoppen of opnieuw willen spelen</w:t>
      </w:r>
      <w:r>
        <w:t xml:space="preserve"> nadat iemand gewonnen heeft of gelijk gespeeld</w:t>
      </w:r>
      <w:r w:rsidR="0071270C">
        <w:t xml:space="preserve"> doordat de buttons dan verschijnen.</w:t>
      </w:r>
    </w:p>
    <w:p w14:paraId="5327DFBF" w14:textId="4AAD8811" w:rsidR="0071270C" w:rsidRDefault="0071270C" w:rsidP="0071270C">
      <w:pPr>
        <w:pStyle w:val="Lijstalinea"/>
        <w:numPr>
          <w:ilvl w:val="0"/>
          <w:numId w:val="5"/>
        </w:numPr>
      </w:pPr>
      <w:r>
        <w:t>Als de speler op stoppen klikt dan wordt het genavigeerd naar het startscherm</w:t>
      </w:r>
      <w:r>
        <w:t>. En bij het klikken op opnieuw dan herstart het spel maar houdt wel de score bij.</w:t>
      </w:r>
    </w:p>
    <w:p w14:paraId="64C3D04E" w14:textId="37FC5B82" w:rsidR="008C69E1" w:rsidRDefault="00E163FC" w:rsidP="008C69E1">
      <w:pPr>
        <w:pStyle w:val="Lijstalinea"/>
        <w:numPr>
          <w:ilvl w:val="0"/>
          <w:numId w:val="5"/>
        </w:numPr>
      </w:pPr>
      <w:r>
        <w:t xml:space="preserve">Als speler </w:t>
      </w:r>
      <w:r w:rsidR="00C56A64">
        <w:t>heeft</w:t>
      </w:r>
      <w:r>
        <w:t xml:space="preserve"> ieder</w:t>
      </w:r>
      <w:r w:rsidR="008C69E1">
        <w:t xml:space="preserve"> een eigen kleur </w:t>
      </w:r>
      <w:r>
        <w:t>heeft</w:t>
      </w:r>
      <w:r w:rsidR="00C84E64">
        <w:t>.</w:t>
      </w:r>
    </w:p>
    <w:p w14:paraId="6D73928B" w14:textId="77777777" w:rsidR="0096115C" w:rsidRDefault="00D80F15" w:rsidP="00F32A0D">
      <w:pPr>
        <w:pStyle w:val="Lijstalinea"/>
        <w:numPr>
          <w:ilvl w:val="0"/>
          <w:numId w:val="5"/>
        </w:numPr>
      </w:pPr>
      <w:r>
        <w:t>Als speler wil ik dat</w:t>
      </w:r>
      <w:r w:rsidR="008C69E1">
        <w:t xml:space="preserve"> waar je ook maar klik in de lege vakjes het gaat altijd naar de onderste beschikbare vakken.</w:t>
      </w:r>
    </w:p>
    <w:p w14:paraId="05C9D842" w14:textId="5A254778" w:rsidR="0096115C" w:rsidRDefault="0096115C" w:rsidP="00CE59DC">
      <w:pPr>
        <w:pStyle w:val="Lijstalinea"/>
      </w:pPr>
      <w:bookmarkStart w:id="2" w:name="_GoBack"/>
      <w:bookmarkEnd w:id="2"/>
    </w:p>
    <w:p w14:paraId="667E8EC5" w14:textId="389CABB2" w:rsidR="00F54C8A" w:rsidRPr="00222411" w:rsidRDefault="00F54C8A" w:rsidP="00F32A0D">
      <w:pPr>
        <w:pStyle w:val="Lijstalinea"/>
        <w:numPr>
          <w:ilvl w:val="0"/>
          <w:numId w:val="5"/>
        </w:numPr>
      </w:pPr>
      <w:r w:rsidRPr="00222411">
        <w:br w:type="page"/>
      </w:r>
    </w:p>
    <w:p w14:paraId="2038000C" w14:textId="77777777" w:rsidR="00A257DF" w:rsidRDefault="00F205B8" w:rsidP="002F11DC">
      <w:pPr>
        <w:pStyle w:val="Kop1"/>
      </w:pPr>
      <w:bookmarkStart w:id="3" w:name="_Toc45092063"/>
      <w:proofErr w:type="spellStart"/>
      <w:r>
        <w:lastRenderedPageBreak/>
        <w:t>Wireframe</w:t>
      </w:r>
      <w:bookmarkEnd w:id="3"/>
      <w:proofErr w:type="spellEnd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</w:t>
      </w:r>
      <w:proofErr w:type="spellStart"/>
      <w:r>
        <w:t>wireframes</w:t>
      </w:r>
      <w:proofErr w:type="spellEnd"/>
      <w:r>
        <w:t xml:space="preserve">. De </w:t>
      </w:r>
      <w:proofErr w:type="spellStart"/>
      <w:r>
        <w:t>wireframes</w:t>
      </w:r>
      <w:proofErr w:type="spellEnd"/>
      <w:r>
        <w:t xml:space="preserve">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</w:t>
      </w:r>
      <w:proofErr w:type="spellStart"/>
      <w:r w:rsidR="008A72D6">
        <w:t>stories</w:t>
      </w:r>
      <w:proofErr w:type="spellEnd"/>
      <w:r w:rsidR="008A72D6">
        <w:t xml:space="preserve"> in dit hoofdstuk aan de </w:t>
      </w:r>
      <w:proofErr w:type="spellStart"/>
      <w:r w:rsidR="008A72D6">
        <w:t>wireframes</w:t>
      </w:r>
      <w:proofErr w:type="spellEnd"/>
      <w:r w:rsidR="008A72D6">
        <w:t xml:space="preserve"> en </w:t>
      </w:r>
      <w:r w:rsidR="00A85652">
        <w:t>dit zal ook de user-</w:t>
      </w:r>
      <w:proofErr w:type="spellStart"/>
      <w:r w:rsidR="00A85652">
        <w:t>stories</w:t>
      </w:r>
      <w:proofErr w:type="spellEnd"/>
      <w:r w:rsidR="00A85652">
        <w:t xml:space="preserve"> verduidelijken.</w:t>
      </w:r>
    </w:p>
    <w:p w14:paraId="0FC15A34" w14:textId="5323AE0F" w:rsidR="00C2320C" w:rsidRDefault="00A85652" w:rsidP="006E3FF1">
      <w:pPr>
        <w:pStyle w:val="Kop2"/>
      </w:pPr>
      <w:r w:rsidRPr="006E3FF1">
        <w:t>Start van de applicatie</w:t>
      </w:r>
    </w:p>
    <w:p w14:paraId="1AD947F3" w14:textId="16A6B3ED" w:rsidR="006D198D" w:rsidRDefault="006D198D" w:rsidP="006D198D">
      <w:r>
        <w:t>De start van de applicatie</w:t>
      </w:r>
      <w:r w:rsidR="00FF762C">
        <w:t>. Zodra er naar de pagina wordt genavigeerd krijgt de gebruiker het volgende de zien.</w:t>
      </w:r>
    </w:p>
    <w:p w14:paraId="5FCB3759" w14:textId="05EED0B1" w:rsidR="00F43B94" w:rsidRPr="006D198D" w:rsidRDefault="004546A6" w:rsidP="006D198D">
      <w:r>
        <w:rPr>
          <w:noProof/>
        </w:rPr>
        <w:drawing>
          <wp:inline distT="0" distB="0" distL="0" distR="0" wp14:anchorId="35C8CCD9" wp14:editId="26985909">
            <wp:extent cx="5731510" cy="38544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scherm 4 op een rij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5AFD" w14:textId="1C46F0EE" w:rsidR="0030707D" w:rsidRDefault="0030707D" w:rsidP="0030707D"/>
    <w:p w14:paraId="011FF719" w14:textId="08D7F08A" w:rsidR="006D198D" w:rsidRDefault="00FF762C" w:rsidP="00FF762C">
      <w:pPr>
        <w:pStyle w:val="Kop3"/>
      </w:pPr>
      <w:r>
        <w:t>Koppeling met de user-story</w:t>
      </w:r>
    </w:p>
    <w:p w14:paraId="67DB84C7" w14:textId="354229C1" w:rsidR="007E7407" w:rsidRDefault="00B76220" w:rsidP="007E7407">
      <w:r>
        <w:t>De user-story die gekoppeld is aan het startscherm</w:t>
      </w:r>
      <w:r w:rsidR="00F15F84">
        <w:t xml:space="preserve"> is:</w:t>
      </w:r>
    </w:p>
    <w:p w14:paraId="605654C9" w14:textId="65D2BD5D" w:rsidR="007E7407" w:rsidRDefault="007E7407" w:rsidP="007E7407">
      <w:pPr>
        <w:pStyle w:val="Lijstalinea"/>
        <w:numPr>
          <w:ilvl w:val="0"/>
          <w:numId w:val="5"/>
        </w:numPr>
      </w:pPr>
      <w:r>
        <w:t xml:space="preserve"> Als speler is er een scherm waar je de namen van speler 1 en 2 kan invullen en het spel kan navigeren naar het volgende scherm als je op start klikt.</w:t>
      </w:r>
    </w:p>
    <w:p w14:paraId="60B77B8A" w14:textId="77777777" w:rsidR="00163746" w:rsidRDefault="00163746" w:rsidP="00163746">
      <w:pPr>
        <w:pStyle w:val="Lijstalinea"/>
      </w:pPr>
    </w:p>
    <w:p w14:paraId="5F33A131" w14:textId="742591C6" w:rsidR="0093344D" w:rsidRPr="0093344D" w:rsidRDefault="0093344D" w:rsidP="0093344D"/>
    <w:p w14:paraId="10552D8B" w14:textId="77777777" w:rsidR="00F15F84" w:rsidRPr="00FF762C" w:rsidRDefault="00F15F84" w:rsidP="00F15F84"/>
    <w:p w14:paraId="02961E2A" w14:textId="7777777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ACF2FD" w14:textId="3B6D7D5B" w:rsidR="006C6B29" w:rsidRDefault="006F3D64" w:rsidP="006E3FF1">
      <w:pPr>
        <w:pStyle w:val="Kop2"/>
      </w:pPr>
      <w:r>
        <w:lastRenderedPageBreak/>
        <w:t>Aan de beurt scherm</w:t>
      </w:r>
    </w:p>
    <w:p w14:paraId="4E743D7C" w14:textId="572BD0F8" w:rsidR="00F15F84" w:rsidRDefault="00F15F84" w:rsidP="00F15F84">
      <w:r>
        <w:t xml:space="preserve">Het </w:t>
      </w:r>
      <w:r w:rsidR="006F3D64">
        <w:t>aan de beurt</w:t>
      </w:r>
      <w:r w:rsidR="007F356F">
        <w:t xml:space="preserve"> scherm. Zodra de gebruiker op een </w:t>
      </w:r>
      <w:r w:rsidR="007603E3">
        <w:t>vakje</w:t>
      </w:r>
      <w:r w:rsidR="007F356F">
        <w:t xml:space="preserve"> </w:t>
      </w:r>
      <w:r w:rsidR="007603E3">
        <w:t>klikt dan</w:t>
      </w:r>
      <w:r w:rsidR="007F356F">
        <w:t xml:space="preserve"> is het volgende scherm zichtbaar. Hierin moet het duidelijk zijn voor de gebruiker dat hij een </w:t>
      </w:r>
      <w:r w:rsidR="007603E3">
        <w:t xml:space="preserve">vakje </w:t>
      </w:r>
      <w:r w:rsidR="007F356F">
        <w:t>heeft geselecteerd</w:t>
      </w:r>
      <w:r w:rsidR="007603E3">
        <w:t>.</w:t>
      </w:r>
      <w:r w:rsidR="00B34B67">
        <w:t xml:space="preserve"> </w:t>
      </w:r>
    </w:p>
    <w:p w14:paraId="41E1216F" w14:textId="6300958D" w:rsidR="00EF03CF" w:rsidRPr="00F15F84" w:rsidRDefault="00EF03CF" w:rsidP="00F15F84">
      <w:r>
        <w:rPr>
          <w:noProof/>
        </w:rPr>
        <w:drawing>
          <wp:inline distT="0" distB="0" distL="0" distR="0" wp14:anchorId="28761C10" wp14:editId="380BA7C3">
            <wp:extent cx="5731510" cy="3826510"/>
            <wp:effectExtent l="0" t="0" r="254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n de beurt scherm 4 op een ri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41BC" w14:textId="3C4D0B79" w:rsidR="0030707D" w:rsidRDefault="0030707D" w:rsidP="0030707D"/>
    <w:p w14:paraId="0F18E9EE" w14:textId="55D9F2D2" w:rsidR="007F356F" w:rsidRDefault="007F356F" w:rsidP="007F356F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3A571D3B" w14:textId="1096E2B5" w:rsidR="007F356F" w:rsidRDefault="005A3E46" w:rsidP="007F356F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4FA7ACFF" w14:textId="77777777" w:rsidR="00163746" w:rsidRDefault="00163746" w:rsidP="00163746">
      <w:pPr>
        <w:pStyle w:val="Lijstalinea"/>
        <w:numPr>
          <w:ilvl w:val="0"/>
          <w:numId w:val="5"/>
        </w:numPr>
      </w:pPr>
      <w:r>
        <w:t>Als speler wil ik zien wie er op dat moment aan de beurt is.</w:t>
      </w:r>
    </w:p>
    <w:p w14:paraId="79A4FFCF" w14:textId="4C013DB3" w:rsidR="00163746" w:rsidRDefault="00221D85" w:rsidP="00221D85">
      <w:pPr>
        <w:pStyle w:val="Lijstalinea"/>
        <w:numPr>
          <w:ilvl w:val="0"/>
          <w:numId w:val="5"/>
        </w:numPr>
      </w:pPr>
      <w:r>
        <w:t xml:space="preserve">Als speler </w:t>
      </w:r>
      <w:r w:rsidR="00DC790E">
        <w:t>heeft</w:t>
      </w:r>
      <w:r>
        <w:t xml:space="preserve"> ieder een eigen kleur heeft.</w:t>
      </w:r>
    </w:p>
    <w:p w14:paraId="50490C5D" w14:textId="1D6C19F0" w:rsidR="00B34B67" w:rsidRPr="007F356F" w:rsidRDefault="00B34B67" w:rsidP="00221D85">
      <w:pPr>
        <w:pStyle w:val="Lijstalinea"/>
        <w:numPr>
          <w:ilvl w:val="0"/>
          <w:numId w:val="5"/>
        </w:numPr>
      </w:pPr>
      <w:r>
        <w:t>Als speler wil ik dat waar je ook maar klik in de lege vakjes het gaat altijd naar de onderste beschikbare vakken.</w:t>
      </w: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6DACE6" w14:textId="5D36143A" w:rsidR="00BE4B02" w:rsidRDefault="007603E3" w:rsidP="00BE4B02">
      <w:pPr>
        <w:pStyle w:val="Kop2"/>
      </w:pPr>
      <w:r>
        <w:lastRenderedPageBreak/>
        <w:t>Win scherm</w:t>
      </w:r>
    </w:p>
    <w:p w14:paraId="16F3BFFC" w14:textId="42B3F04E" w:rsidR="00BE4B02" w:rsidRPr="00BE4B02" w:rsidRDefault="008F2D17" w:rsidP="00BE4B02">
      <w:r>
        <w:t>Het volgende</w:t>
      </w:r>
      <w:r w:rsidR="007603E3">
        <w:t xml:space="preserve"> is het win scherm</w:t>
      </w:r>
      <w:r w:rsidR="00661185">
        <w:t xml:space="preserve">. Zodra de </w:t>
      </w:r>
      <w:r w:rsidR="007603E3">
        <w:t>speler</w:t>
      </w:r>
      <w:r w:rsidR="00D926C6">
        <w:t xml:space="preserve"> </w:t>
      </w:r>
      <w:r w:rsidR="007603E3">
        <w:t>wint dan verschijnt er een win tekst met een verhoging in zijn of haar score</w:t>
      </w:r>
      <w:r w:rsidR="00053025">
        <w:t xml:space="preserve">. </w:t>
      </w:r>
      <w:r w:rsidR="00C84E64">
        <w:t xml:space="preserve">Ook </w:t>
      </w:r>
      <w:r w:rsidR="00B07F85">
        <w:t xml:space="preserve">komen </w:t>
      </w:r>
      <w:r w:rsidR="00C84E64">
        <w:t>de knoppen opnieuw en stoppen</w:t>
      </w:r>
      <w:r w:rsidR="00B07F85">
        <w:t xml:space="preserve"> </w:t>
      </w:r>
      <w:r w:rsidR="00C84E64">
        <w:t>tevoorschijn</w:t>
      </w:r>
      <w:r w:rsidR="00B07F85">
        <w:t xml:space="preserve"> na een win of gelijkspel</w:t>
      </w:r>
      <w:r w:rsidR="00C84E64">
        <w:t>.</w:t>
      </w:r>
    </w:p>
    <w:p w14:paraId="34D721B0" w14:textId="383D7C80" w:rsidR="00BE4B02" w:rsidRDefault="00C84E64" w:rsidP="00BE4B02">
      <w:r>
        <w:rPr>
          <w:noProof/>
        </w:rPr>
        <w:drawing>
          <wp:inline distT="0" distB="0" distL="0" distR="0" wp14:anchorId="29DE0E0C" wp14:editId="5A6B3FBA">
            <wp:extent cx="5731510" cy="3820795"/>
            <wp:effectExtent l="0" t="0" r="254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 scherm 4 op een rij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9CC9" w14:textId="507C2537" w:rsidR="00BE4B02" w:rsidRDefault="00BE4B02" w:rsidP="00BE4B02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7AB2045E" w14:textId="77777777" w:rsidR="00BE4B02" w:rsidRDefault="00BE4B02" w:rsidP="00BE4B02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15CB2637" w14:textId="77777777" w:rsidR="00C84E64" w:rsidRDefault="00C84E64" w:rsidP="00C84E64">
      <w:pPr>
        <w:pStyle w:val="Lijstalinea"/>
        <w:numPr>
          <w:ilvl w:val="0"/>
          <w:numId w:val="5"/>
        </w:numPr>
      </w:pPr>
      <w:r>
        <w:t xml:space="preserve">Als speler wil ik de score zien van wie er wint en hoe vaak. </w:t>
      </w:r>
    </w:p>
    <w:p w14:paraId="01BC5238" w14:textId="3386D954" w:rsidR="00C84E64" w:rsidRDefault="00C84E64" w:rsidP="00C84E64">
      <w:pPr>
        <w:pStyle w:val="Lijstalinea"/>
        <w:numPr>
          <w:ilvl w:val="0"/>
          <w:numId w:val="5"/>
        </w:numPr>
      </w:pPr>
      <w:r>
        <w:t>Als speler kunnen kiezen of ze willen stoppen of opnieuw willen spelen nadat iemand gewonnen heeft of gelijk gespeeld</w:t>
      </w:r>
    </w:p>
    <w:p w14:paraId="3A3C5A40" w14:textId="385F2CAE" w:rsidR="0071270C" w:rsidRDefault="0071270C" w:rsidP="0071270C">
      <w:pPr>
        <w:pStyle w:val="Lijstalinea"/>
        <w:numPr>
          <w:ilvl w:val="0"/>
          <w:numId w:val="5"/>
        </w:numPr>
      </w:pPr>
      <w:r>
        <w:t>Als de speler op stoppen klikt dan wordt het genavigeerd naar het startscherm. En bij het klikken op opnieuw dan herstart het spel maar houdt wel de score bij.</w:t>
      </w:r>
      <w:r w:rsidRPr="0071270C">
        <w:t xml:space="preserve"> </w:t>
      </w:r>
      <w:r>
        <w:t>Als de speler op stoppen klikt dan wordt het genavigeerd naar het startscherm. En bij het klikken op opnieuw dan herstart het spel maar houdt wel de score bij.</w:t>
      </w:r>
    </w:p>
    <w:p w14:paraId="4F6D96BB" w14:textId="77777777" w:rsidR="0071270C" w:rsidRDefault="0071270C" w:rsidP="00B46169">
      <w:pPr>
        <w:ind w:left="360"/>
      </w:pPr>
    </w:p>
    <w:p w14:paraId="79BDC306" w14:textId="77777777" w:rsidR="00C84E64" w:rsidRDefault="00C84E64" w:rsidP="00A94DC3">
      <w:pPr>
        <w:pStyle w:val="Lijstalinea"/>
      </w:pPr>
    </w:p>
    <w:p w14:paraId="03AD137E" w14:textId="77777777" w:rsidR="0030707D" w:rsidRPr="0030707D" w:rsidRDefault="0030707D" w:rsidP="0030707D"/>
    <w:p w14:paraId="7E76CA20" w14:textId="3BB3346E" w:rsidR="00B57409" w:rsidRDefault="00B90E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Kop1"/>
      </w:pPr>
      <w:bookmarkStart w:id="4" w:name="_Toc45092064"/>
      <w:r>
        <w:lastRenderedPageBreak/>
        <w:t>Sitemap</w:t>
      </w:r>
      <w:bookmarkEnd w:id="4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Kop1"/>
      </w:pPr>
      <w:bookmarkStart w:id="5" w:name="_Toc45092065"/>
      <w:proofErr w:type="spellStart"/>
      <w:r>
        <w:lastRenderedPageBreak/>
        <w:t>Mockup</w:t>
      </w:r>
      <w:bookmarkEnd w:id="5"/>
      <w:proofErr w:type="spellEnd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0E8F5" w14:textId="77777777" w:rsidR="00EF03CF" w:rsidRDefault="00EF03CF" w:rsidP="00A257DF">
      <w:pPr>
        <w:spacing w:after="0" w:line="240" w:lineRule="auto"/>
      </w:pPr>
      <w:r>
        <w:separator/>
      </w:r>
    </w:p>
  </w:endnote>
  <w:endnote w:type="continuationSeparator" w:id="0">
    <w:p w14:paraId="7EE065CF" w14:textId="77777777" w:rsidR="00EF03CF" w:rsidRDefault="00EF03CF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446A" w14:textId="77777777" w:rsidR="00EF03CF" w:rsidRDefault="00EF03CF" w:rsidP="00222411">
    <w:pPr>
      <w:pStyle w:val="Voettekst"/>
    </w:pPr>
    <w:r>
      <w:t>Klant: 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EF03CF" w:rsidRDefault="00EF03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53952" w14:textId="77777777" w:rsidR="00EF03CF" w:rsidRDefault="00EF03CF" w:rsidP="00A257DF">
      <w:pPr>
        <w:spacing w:after="0" w:line="240" w:lineRule="auto"/>
      </w:pPr>
      <w:r>
        <w:separator/>
      </w:r>
    </w:p>
  </w:footnote>
  <w:footnote w:type="continuationSeparator" w:id="0">
    <w:p w14:paraId="15637AD4" w14:textId="77777777" w:rsidR="00EF03CF" w:rsidRDefault="00EF03CF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60D6" w14:textId="4F9C403E" w:rsidR="00EF03CF" w:rsidRPr="003A0579" w:rsidRDefault="00EF03CF" w:rsidP="003A0579">
    <w:pPr>
      <w:pStyle w:val="Koptekst"/>
    </w:pPr>
    <w:r>
      <w:t>Functioneel Ontwerp</w:t>
    </w:r>
    <w:r>
      <w:tab/>
    </w:r>
    <w:proofErr w:type="spellStart"/>
    <w:r>
      <w:t>S.Gopi</w:t>
    </w:r>
    <w:proofErr w:type="spellEnd"/>
    <w:r>
      <w:tab/>
      <w:t>Project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F7007D"/>
    <w:multiLevelType w:val="hybridMultilevel"/>
    <w:tmpl w:val="B798C7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71680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63746"/>
    <w:rsid w:val="00192427"/>
    <w:rsid w:val="00194120"/>
    <w:rsid w:val="001D4C53"/>
    <w:rsid w:val="001F0FF4"/>
    <w:rsid w:val="001F1B54"/>
    <w:rsid w:val="00221D85"/>
    <w:rsid w:val="00222411"/>
    <w:rsid w:val="00267FD4"/>
    <w:rsid w:val="002D7E32"/>
    <w:rsid w:val="002E4869"/>
    <w:rsid w:val="002E63DF"/>
    <w:rsid w:val="002F11DC"/>
    <w:rsid w:val="00305F1E"/>
    <w:rsid w:val="0030707D"/>
    <w:rsid w:val="00313209"/>
    <w:rsid w:val="003703C3"/>
    <w:rsid w:val="003A0579"/>
    <w:rsid w:val="003A3C15"/>
    <w:rsid w:val="003E5EF5"/>
    <w:rsid w:val="004546A6"/>
    <w:rsid w:val="0048398F"/>
    <w:rsid w:val="004D414A"/>
    <w:rsid w:val="004F366F"/>
    <w:rsid w:val="004F6206"/>
    <w:rsid w:val="00503B63"/>
    <w:rsid w:val="00546CBA"/>
    <w:rsid w:val="0056778B"/>
    <w:rsid w:val="00590E40"/>
    <w:rsid w:val="00594BF5"/>
    <w:rsid w:val="005A1013"/>
    <w:rsid w:val="005A3E46"/>
    <w:rsid w:val="005A75E9"/>
    <w:rsid w:val="005B4DC6"/>
    <w:rsid w:val="005D2C99"/>
    <w:rsid w:val="005E666B"/>
    <w:rsid w:val="00611579"/>
    <w:rsid w:val="006129CF"/>
    <w:rsid w:val="00654075"/>
    <w:rsid w:val="00661185"/>
    <w:rsid w:val="00681129"/>
    <w:rsid w:val="006843C1"/>
    <w:rsid w:val="006A3780"/>
    <w:rsid w:val="006B55A1"/>
    <w:rsid w:val="006C0102"/>
    <w:rsid w:val="006C6B29"/>
    <w:rsid w:val="006D198D"/>
    <w:rsid w:val="006E3FF1"/>
    <w:rsid w:val="006F3D64"/>
    <w:rsid w:val="006F503C"/>
    <w:rsid w:val="0071270C"/>
    <w:rsid w:val="007603E3"/>
    <w:rsid w:val="00785381"/>
    <w:rsid w:val="00787444"/>
    <w:rsid w:val="00793388"/>
    <w:rsid w:val="007A68DD"/>
    <w:rsid w:val="007B5018"/>
    <w:rsid w:val="007E7407"/>
    <w:rsid w:val="007F356F"/>
    <w:rsid w:val="00802D6C"/>
    <w:rsid w:val="008A72D6"/>
    <w:rsid w:val="008C69E1"/>
    <w:rsid w:val="008F2D17"/>
    <w:rsid w:val="008F5CE4"/>
    <w:rsid w:val="009025A6"/>
    <w:rsid w:val="0093344D"/>
    <w:rsid w:val="009427AF"/>
    <w:rsid w:val="009568A8"/>
    <w:rsid w:val="0096115C"/>
    <w:rsid w:val="0098352E"/>
    <w:rsid w:val="009A329B"/>
    <w:rsid w:val="00A257DF"/>
    <w:rsid w:val="00A53294"/>
    <w:rsid w:val="00A60D6B"/>
    <w:rsid w:val="00A75CE6"/>
    <w:rsid w:val="00A85652"/>
    <w:rsid w:val="00A94DC3"/>
    <w:rsid w:val="00AB6617"/>
    <w:rsid w:val="00AC19F9"/>
    <w:rsid w:val="00AD41A2"/>
    <w:rsid w:val="00AD78C6"/>
    <w:rsid w:val="00AF08B5"/>
    <w:rsid w:val="00B07F85"/>
    <w:rsid w:val="00B34B67"/>
    <w:rsid w:val="00B46169"/>
    <w:rsid w:val="00B47353"/>
    <w:rsid w:val="00B57409"/>
    <w:rsid w:val="00B61459"/>
    <w:rsid w:val="00B76220"/>
    <w:rsid w:val="00B90EC1"/>
    <w:rsid w:val="00BE4B02"/>
    <w:rsid w:val="00C13368"/>
    <w:rsid w:val="00C2037B"/>
    <w:rsid w:val="00C2320C"/>
    <w:rsid w:val="00C35622"/>
    <w:rsid w:val="00C40C90"/>
    <w:rsid w:val="00C4463B"/>
    <w:rsid w:val="00C47594"/>
    <w:rsid w:val="00C56A64"/>
    <w:rsid w:val="00C7096D"/>
    <w:rsid w:val="00C83E6F"/>
    <w:rsid w:val="00C84E64"/>
    <w:rsid w:val="00C91E3D"/>
    <w:rsid w:val="00C9632C"/>
    <w:rsid w:val="00CE59DC"/>
    <w:rsid w:val="00CE6D12"/>
    <w:rsid w:val="00D312DE"/>
    <w:rsid w:val="00D62E95"/>
    <w:rsid w:val="00D71282"/>
    <w:rsid w:val="00D80F15"/>
    <w:rsid w:val="00D87472"/>
    <w:rsid w:val="00D926C6"/>
    <w:rsid w:val="00DA04B9"/>
    <w:rsid w:val="00DB59AC"/>
    <w:rsid w:val="00DC6DFC"/>
    <w:rsid w:val="00DC790E"/>
    <w:rsid w:val="00DC7E50"/>
    <w:rsid w:val="00E0267B"/>
    <w:rsid w:val="00E031EE"/>
    <w:rsid w:val="00E163FC"/>
    <w:rsid w:val="00EA0FEA"/>
    <w:rsid w:val="00EB2C67"/>
    <w:rsid w:val="00EC6DAC"/>
    <w:rsid w:val="00EF03CF"/>
    <w:rsid w:val="00F15F84"/>
    <w:rsid w:val="00F205B8"/>
    <w:rsid w:val="00F32A0D"/>
    <w:rsid w:val="00F43B94"/>
    <w:rsid w:val="00F54C8A"/>
    <w:rsid w:val="00F63162"/>
    <w:rsid w:val="00F70932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00E17E5865640A3C67E5A3A34A645" ma:contentTypeVersion="12" ma:contentTypeDescription="Een nieuw document maken." ma:contentTypeScope="" ma:versionID="4f6bab8de774ea72f4c7ea6cf0301eb5">
  <xsd:schema xmlns:xsd="http://www.w3.org/2001/XMLSchema" xmlns:xs="http://www.w3.org/2001/XMLSchema" xmlns:p="http://schemas.microsoft.com/office/2006/metadata/properties" xmlns:ns3="35c7c0fc-34f3-4c34-895e-cef1401e75cb" xmlns:ns4="49f9d320-0cc8-467e-9313-b998380096a5" targetNamespace="http://schemas.microsoft.com/office/2006/metadata/properties" ma:root="true" ma:fieldsID="59a962fb5c536fb1dfb08d33eaae62bd" ns3:_="" ns4:_="">
    <xsd:import namespace="35c7c0fc-34f3-4c34-895e-cef1401e75cb"/>
    <xsd:import namespace="49f9d320-0cc8-467e-9313-b998380096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c0fc-34f3-4c34-895e-cef1401e7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9d320-0cc8-467e-9313-b9983800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35c7c0fc-34f3-4c34-895e-cef1401e75cb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49f9d320-0cc8-467e-9313-b998380096a5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75FA4D4-318F-41BA-A280-5A5BA343E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7c0fc-34f3-4c34-895e-cef1401e75cb"/>
    <ds:schemaRef ds:uri="49f9d320-0cc8-467e-9313-b99838009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351583-6B7E-414F-956E-557AC633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</Template>
  <TotalTime>462</TotalTime>
  <Pages>8</Pages>
  <Words>544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S. Gopi</dc:creator>
  <cp:keywords/>
  <dc:description/>
  <cp:lastModifiedBy>Sheldon Gopi</cp:lastModifiedBy>
  <cp:revision>42</cp:revision>
  <cp:lastPrinted>2019-10-02T10:33:00Z</cp:lastPrinted>
  <dcterms:created xsi:type="dcterms:W3CDTF">2020-09-16T19:41:00Z</dcterms:created>
  <dcterms:modified xsi:type="dcterms:W3CDTF">2020-09-17T11:32:00Z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0x0101006AB00E17E5865640A3C67E5A3A34A645</vt:lpwstr>
  </property>
</Properties>
</file>